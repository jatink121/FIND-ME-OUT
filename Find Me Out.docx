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FFB40"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20478F03" wp14:editId="744617B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3B61556" w14:textId="77777777" w:rsidTr="00185F4A">
        <w:trPr>
          <w:trHeight w:val="1083"/>
        </w:trPr>
        <w:tc>
          <w:tcPr>
            <w:tcW w:w="10790" w:type="dxa"/>
            <w:gridSpan w:val="9"/>
          </w:tcPr>
          <w:p w14:paraId="6936BB23" w14:textId="77777777" w:rsidR="00DF198B" w:rsidRDefault="00DF198B"/>
        </w:tc>
      </w:tr>
      <w:tr w:rsidR="00DF198B" w14:paraId="7DE23B4D" w14:textId="77777777" w:rsidTr="00185F4A">
        <w:trPr>
          <w:trHeight w:val="1068"/>
        </w:trPr>
        <w:tc>
          <w:tcPr>
            <w:tcW w:w="1198" w:type="dxa"/>
            <w:gridSpan w:val="2"/>
            <w:tcBorders>
              <w:right w:val="single" w:sz="18" w:space="0" w:color="476166" w:themeColor="accent1"/>
            </w:tcBorders>
          </w:tcPr>
          <w:p w14:paraId="2B5D8C77"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EE26D66" w14:textId="533FBE73" w:rsidR="00FB31FB" w:rsidRPr="00FB31FB" w:rsidRDefault="00FB31FB" w:rsidP="00FB31FB">
            <w:pPr>
              <w:pStyle w:val="Heading1"/>
              <w:rPr>
                <w:sz w:val="96"/>
                <w:szCs w:val="96"/>
              </w:rPr>
            </w:pPr>
            <w:r w:rsidRPr="00FB31FB">
              <w:rPr>
                <w:color w:val="105674" w:themeColor="accent4" w:themeShade="80"/>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Find Me Out</w:t>
            </w:r>
          </w:p>
        </w:tc>
        <w:tc>
          <w:tcPr>
            <w:tcW w:w="1199" w:type="dxa"/>
            <w:gridSpan w:val="2"/>
            <w:tcBorders>
              <w:left w:val="single" w:sz="18" w:space="0" w:color="476166" w:themeColor="accent1"/>
            </w:tcBorders>
          </w:tcPr>
          <w:p w14:paraId="0F8BB66D" w14:textId="77777777" w:rsidR="00DF198B" w:rsidRDefault="00DF198B"/>
        </w:tc>
      </w:tr>
      <w:tr w:rsidR="00DF198B" w14:paraId="1534DFC9" w14:textId="77777777" w:rsidTr="00185F4A">
        <w:trPr>
          <w:trHeight w:val="1837"/>
        </w:trPr>
        <w:tc>
          <w:tcPr>
            <w:tcW w:w="1170" w:type="dxa"/>
          </w:tcPr>
          <w:p w14:paraId="6B09F2A7" w14:textId="77777777" w:rsidR="00DF198B" w:rsidRDefault="00DF198B"/>
        </w:tc>
        <w:tc>
          <w:tcPr>
            <w:tcW w:w="8460" w:type="dxa"/>
            <w:gridSpan w:val="7"/>
          </w:tcPr>
          <w:p w14:paraId="77AEF045" w14:textId="77777777" w:rsidR="00DF198B" w:rsidRDefault="00DF198B"/>
        </w:tc>
        <w:tc>
          <w:tcPr>
            <w:tcW w:w="1160" w:type="dxa"/>
          </w:tcPr>
          <w:p w14:paraId="0D446DCC" w14:textId="77777777" w:rsidR="00DF198B" w:rsidRDefault="00DF198B"/>
        </w:tc>
      </w:tr>
      <w:tr w:rsidR="00DF198B" w14:paraId="4DD9D710" w14:textId="77777777" w:rsidTr="00185F4A">
        <w:trPr>
          <w:trHeight w:val="929"/>
        </w:trPr>
        <w:tc>
          <w:tcPr>
            <w:tcW w:w="2397" w:type="dxa"/>
            <w:gridSpan w:val="4"/>
          </w:tcPr>
          <w:p w14:paraId="2879F019" w14:textId="77777777" w:rsidR="00DF198B" w:rsidRDefault="00DF198B"/>
        </w:tc>
        <w:tc>
          <w:tcPr>
            <w:tcW w:w="5995" w:type="dxa"/>
            <w:shd w:val="clear" w:color="auto" w:fill="FFFFFF" w:themeFill="background1"/>
          </w:tcPr>
          <w:p w14:paraId="68FCACE5" w14:textId="77777777" w:rsidR="00DF198B" w:rsidRPr="00DF198B" w:rsidRDefault="00DF198B" w:rsidP="00DF198B">
            <w:pPr>
              <w:jc w:val="center"/>
              <w:rPr>
                <w:rFonts w:ascii="Georgia" w:hAnsi="Georgia"/>
                <w:sz w:val="48"/>
                <w:szCs w:val="48"/>
              </w:rPr>
            </w:pPr>
          </w:p>
        </w:tc>
        <w:tc>
          <w:tcPr>
            <w:tcW w:w="2398" w:type="dxa"/>
            <w:gridSpan w:val="4"/>
          </w:tcPr>
          <w:p w14:paraId="4081C7C6" w14:textId="77777777" w:rsidR="00DF198B" w:rsidRDefault="00DF198B"/>
        </w:tc>
      </w:tr>
      <w:tr w:rsidR="00DF198B" w14:paraId="720DAD86" w14:textId="77777777" w:rsidTr="00185F4A">
        <w:trPr>
          <w:trHeight w:val="1460"/>
        </w:trPr>
        <w:tc>
          <w:tcPr>
            <w:tcW w:w="2397" w:type="dxa"/>
            <w:gridSpan w:val="4"/>
          </w:tcPr>
          <w:p w14:paraId="391C5C60" w14:textId="77777777" w:rsidR="00DF198B" w:rsidRDefault="00DF198B"/>
        </w:tc>
        <w:tc>
          <w:tcPr>
            <w:tcW w:w="5995" w:type="dxa"/>
            <w:shd w:val="clear" w:color="auto" w:fill="FFFFFF" w:themeFill="background1"/>
          </w:tcPr>
          <w:p w14:paraId="32F83A63" w14:textId="018DD76C" w:rsidR="00DF198B" w:rsidRDefault="00FB31FB" w:rsidP="00FB31FB">
            <w:pPr>
              <w:pStyle w:val="Heading2"/>
            </w:pPr>
            <w:r>
              <w:t xml:space="preserve">Jatin Kumar 21D100010 </w:t>
            </w:r>
          </w:p>
          <w:p w14:paraId="1010A75E" w14:textId="1ABD0EFB" w:rsidR="00FB31FB" w:rsidRPr="00FB31FB" w:rsidRDefault="00FB31FB" w:rsidP="00FB31FB"/>
        </w:tc>
        <w:tc>
          <w:tcPr>
            <w:tcW w:w="2398" w:type="dxa"/>
            <w:gridSpan w:val="4"/>
          </w:tcPr>
          <w:p w14:paraId="69F1887A" w14:textId="77777777" w:rsidR="00DF198B" w:rsidRDefault="00DF198B"/>
        </w:tc>
      </w:tr>
      <w:tr w:rsidR="00DF198B" w14:paraId="4BA67D03" w14:textId="77777777" w:rsidTr="00185F4A">
        <w:trPr>
          <w:trHeight w:val="7176"/>
        </w:trPr>
        <w:tc>
          <w:tcPr>
            <w:tcW w:w="2397" w:type="dxa"/>
            <w:gridSpan w:val="4"/>
            <w:vAlign w:val="bottom"/>
          </w:tcPr>
          <w:p w14:paraId="11C6DB87"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4E0889C" w14:textId="77777777" w:rsidR="00DF198B" w:rsidRPr="00DF198B" w:rsidRDefault="00000000" w:rsidP="00874FE7">
            <w:pPr>
              <w:pStyle w:val="Heading3"/>
            </w:pPr>
            <w:sdt>
              <w:sdtPr>
                <w:id w:val="372498715"/>
                <w:placeholder>
                  <w:docPart w:val="FB2D289E9721476DBFEF79B23847EFD8"/>
                </w:placeholder>
                <w:temporary/>
                <w:showingPlcHdr/>
                <w15:appearance w15:val="hidden"/>
              </w:sdtPr>
              <w:sdtContent>
                <w:r w:rsidR="00874FE7" w:rsidRPr="00FB31FB">
                  <w:rPr>
                    <w:b/>
                    <w:bCs/>
                    <w:color w:val="27AAE1"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Date</w:t>
                </w:r>
              </w:sdtContent>
            </w:sdt>
          </w:p>
          <w:p w14:paraId="04E595DA" w14:textId="7B43F4A6" w:rsidR="00874FE7" w:rsidRPr="00DF198B" w:rsidRDefault="00FB31FB" w:rsidP="00874FE7">
            <w:pPr>
              <w:pStyle w:val="Heading3"/>
            </w:pPr>
            <w:r>
              <w:t>July 31</w:t>
            </w:r>
            <w:r w:rsidRPr="00FB31FB">
              <w:rPr>
                <w:vertAlign w:val="superscript"/>
              </w:rPr>
              <w:t>st</w:t>
            </w:r>
            <w:r>
              <w:t xml:space="preserve"> 2023</w:t>
            </w:r>
          </w:p>
          <w:p w14:paraId="76B2831D" w14:textId="77777777" w:rsidR="00DF198B" w:rsidRPr="00DF198B" w:rsidRDefault="00000000" w:rsidP="00874FE7">
            <w:pPr>
              <w:pStyle w:val="Heading3"/>
            </w:pPr>
            <w:sdt>
              <w:sdtPr>
                <w:id w:val="-1740710833"/>
                <w:placeholder>
                  <w:docPart w:val="96506498FB664FA38328A85E0B41872E"/>
                </w:placeholder>
                <w:temporary/>
                <w:showingPlcHdr/>
                <w15:appearance w15:val="hidden"/>
              </w:sdtPr>
              <w:sdtContent>
                <w:r w:rsidR="00874FE7" w:rsidRPr="00FB31FB">
                  <w:rPr>
                    <w:b/>
                    <w:bCs/>
                    <w:color w:val="27AAE1"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Course title</w:t>
                </w:r>
              </w:sdtContent>
            </w:sdt>
          </w:p>
          <w:p w14:paraId="395CF535" w14:textId="67C6BCD3" w:rsidR="00DF198B" w:rsidRPr="00DF198B" w:rsidRDefault="00FB31FB" w:rsidP="00874FE7">
            <w:pPr>
              <w:pStyle w:val="Heading3"/>
            </w:pPr>
            <w:r>
              <w:t>Summer of Code</w:t>
            </w:r>
          </w:p>
          <w:p w14:paraId="24539D97" w14:textId="77777777" w:rsidR="00FB31FB" w:rsidRPr="00FB31FB" w:rsidRDefault="00FB31FB" w:rsidP="00FB31FB">
            <w:pPr>
              <w:pStyle w:val="Heading3"/>
              <w:rPr>
                <w:b/>
                <w:bCs/>
                <w:sz w:val="40"/>
                <w:szCs w:val="40"/>
              </w:rPr>
            </w:pPr>
            <w:r w:rsidRPr="00FB31FB">
              <w:rPr>
                <w:b/>
                <w:bCs/>
                <w:color w:val="27AAE1"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Mentor’s name</w:t>
            </w:r>
            <w:r w:rsidRPr="00FB31FB">
              <w:rPr>
                <w:b/>
                <w:bCs/>
                <w:sz w:val="40"/>
                <w:szCs w:val="40"/>
              </w:rPr>
              <w:t xml:space="preserve"> </w:t>
            </w:r>
          </w:p>
          <w:p w14:paraId="24D23105" w14:textId="51EDA158" w:rsidR="00FB31FB" w:rsidRPr="00FB31FB" w:rsidRDefault="00FB31FB" w:rsidP="00FB31FB">
            <w:pPr>
              <w:pStyle w:val="Heading3"/>
            </w:pPr>
            <w:r>
              <w:t>Nitsure Omkar</w:t>
            </w:r>
          </w:p>
          <w:p w14:paraId="7DE28349" w14:textId="77777777" w:rsidR="00DF198B" w:rsidRPr="00DF198B" w:rsidRDefault="00DF198B" w:rsidP="00DF198B"/>
        </w:tc>
        <w:tc>
          <w:tcPr>
            <w:tcW w:w="2398" w:type="dxa"/>
            <w:gridSpan w:val="4"/>
            <w:vAlign w:val="bottom"/>
          </w:tcPr>
          <w:p w14:paraId="75D37117" w14:textId="77777777" w:rsidR="00DF198B" w:rsidRDefault="00DF198B" w:rsidP="00DF198B">
            <w:pPr>
              <w:jc w:val="center"/>
            </w:pPr>
          </w:p>
        </w:tc>
      </w:tr>
      <w:tr w:rsidR="00DF198B" w14:paraId="23E4B12E" w14:textId="77777777" w:rsidTr="00185F4A">
        <w:tc>
          <w:tcPr>
            <w:tcW w:w="2340" w:type="dxa"/>
            <w:gridSpan w:val="3"/>
          </w:tcPr>
          <w:p w14:paraId="4D16A718" w14:textId="77777777" w:rsidR="00DF198B" w:rsidRDefault="00DF198B"/>
        </w:tc>
        <w:tc>
          <w:tcPr>
            <w:tcW w:w="6120" w:type="dxa"/>
            <w:gridSpan w:val="3"/>
          </w:tcPr>
          <w:p w14:paraId="791516BC" w14:textId="77777777" w:rsidR="00DF198B" w:rsidRDefault="00DF198B"/>
        </w:tc>
        <w:tc>
          <w:tcPr>
            <w:tcW w:w="2330" w:type="dxa"/>
            <w:gridSpan w:val="3"/>
          </w:tcPr>
          <w:p w14:paraId="39163464" w14:textId="77777777" w:rsidR="00DF198B" w:rsidRDefault="00DF198B"/>
        </w:tc>
      </w:tr>
    </w:tbl>
    <w:p w14:paraId="176DE4D1" w14:textId="0B325DCC" w:rsidR="00DF198B" w:rsidRPr="006C4C7C" w:rsidRDefault="00DF198B">
      <w:pPr>
        <w:rPr>
          <w:lang w:val="en-IN"/>
        </w:rPr>
      </w:pPr>
    </w:p>
    <w:p w14:paraId="6DEFD4C1" w14:textId="2ECD200E"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4007C495" wp14:editId="075AAA4D">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3D099"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6B970E3B" wp14:editId="7BE733B3">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107"/>
        <w:gridCol w:w="541"/>
        <w:gridCol w:w="540"/>
        <w:gridCol w:w="2158"/>
      </w:tblGrid>
      <w:tr w:rsidR="002D2200" w14:paraId="005F69BB" w14:textId="77777777" w:rsidTr="006C4C7C">
        <w:trPr>
          <w:trHeight w:val="1152"/>
        </w:trPr>
        <w:tc>
          <w:tcPr>
            <w:tcW w:w="2158" w:type="dxa"/>
          </w:tcPr>
          <w:p w14:paraId="24C1DE1C" w14:textId="77777777" w:rsidR="002D2200" w:rsidRDefault="002D2200"/>
        </w:tc>
        <w:tc>
          <w:tcPr>
            <w:tcW w:w="2158" w:type="dxa"/>
            <w:gridSpan w:val="3"/>
            <w:tcBorders>
              <w:bottom w:val="single" w:sz="18" w:space="0" w:color="476166" w:themeColor="accent1"/>
            </w:tcBorders>
          </w:tcPr>
          <w:p w14:paraId="3C72A486" w14:textId="77777777" w:rsidR="002D2200" w:rsidRDefault="002D2200"/>
        </w:tc>
        <w:tc>
          <w:tcPr>
            <w:tcW w:w="2158" w:type="dxa"/>
            <w:tcBorders>
              <w:bottom w:val="single" w:sz="18" w:space="0" w:color="476166" w:themeColor="accent1"/>
            </w:tcBorders>
          </w:tcPr>
          <w:p w14:paraId="151E860B" w14:textId="77777777" w:rsidR="002D2200" w:rsidRDefault="002D2200"/>
        </w:tc>
        <w:tc>
          <w:tcPr>
            <w:tcW w:w="2188" w:type="dxa"/>
            <w:gridSpan w:val="3"/>
            <w:tcBorders>
              <w:bottom w:val="single" w:sz="18" w:space="0" w:color="476166" w:themeColor="accent1"/>
            </w:tcBorders>
          </w:tcPr>
          <w:p w14:paraId="4F0913E9" w14:textId="77777777" w:rsidR="002D2200" w:rsidRDefault="002D2200"/>
        </w:tc>
        <w:tc>
          <w:tcPr>
            <w:tcW w:w="2158" w:type="dxa"/>
          </w:tcPr>
          <w:p w14:paraId="2A4DA92A" w14:textId="77777777" w:rsidR="002D2200" w:rsidRDefault="002D2200"/>
        </w:tc>
      </w:tr>
      <w:tr w:rsidR="002D2200" w14:paraId="594093DF" w14:textId="77777777" w:rsidTr="006C4C7C">
        <w:trPr>
          <w:trHeight w:val="664"/>
        </w:trPr>
        <w:tc>
          <w:tcPr>
            <w:tcW w:w="2158" w:type="dxa"/>
            <w:tcBorders>
              <w:right w:val="single" w:sz="18" w:space="0" w:color="476166" w:themeColor="accent1"/>
            </w:tcBorders>
          </w:tcPr>
          <w:p w14:paraId="6767EA9F" w14:textId="77777777" w:rsidR="002D2200" w:rsidRDefault="002D2200"/>
        </w:tc>
        <w:tc>
          <w:tcPr>
            <w:tcW w:w="6504"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8A0BEBE" w14:textId="2A2E5128" w:rsidR="002D2200" w:rsidRPr="00E74B29" w:rsidRDefault="006C4C7C" w:rsidP="00874FE7">
            <w:pPr>
              <w:pStyle w:val="Heading4"/>
            </w:pPr>
            <w:r>
              <w:t>Brief Summary</w:t>
            </w:r>
          </w:p>
        </w:tc>
        <w:tc>
          <w:tcPr>
            <w:tcW w:w="2158" w:type="dxa"/>
            <w:tcBorders>
              <w:left w:val="single" w:sz="18" w:space="0" w:color="476166" w:themeColor="accent1"/>
            </w:tcBorders>
          </w:tcPr>
          <w:p w14:paraId="69C22CE1" w14:textId="77777777" w:rsidR="002D2200" w:rsidRDefault="002D2200"/>
        </w:tc>
      </w:tr>
      <w:tr w:rsidR="002D2200" w14:paraId="36DC28AD" w14:textId="77777777" w:rsidTr="006C4C7C">
        <w:trPr>
          <w:trHeight w:val="311"/>
        </w:trPr>
        <w:tc>
          <w:tcPr>
            <w:tcW w:w="2158" w:type="dxa"/>
          </w:tcPr>
          <w:p w14:paraId="1D75AD94" w14:textId="77777777" w:rsidR="002D2200" w:rsidRDefault="002D2200"/>
        </w:tc>
        <w:tc>
          <w:tcPr>
            <w:tcW w:w="2158" w:type="dxa"/>
            <w:gridSpan w:val="3"/>
            <w:tcBorders>
              <w:top w:val="single" w:sz="18" w:space="0" w:color="476166" w:themeColor="accent1"/>
              <w:bottom w:val="single" w:sz="18" w:space="0" w:color="476166" w:themeColor="accent1"/>
            </w:tcBorders>
          </w:tcPr>
          <w:p w14:paraId="4690B8E5" w14:textId="77777777" w:rsidR="002D2200" w:rsidRDefault="002D2200"/>
        </w:tc>
        <w:tc>
          <w:tcPr>
            <w:tcW w:w="2158" w:type="dxa"/>
            <w:tcBorders>
              <w:top w:val="single" w:sz="18" w:space="0" w:color="476166" w:themeColor="accent1"/>
              <w:bottom w:val="single" w:sz="18" w:space="0" w:color="476166" w:themeColor="accent1"/>
            </w:tcBorders>
          </w:tcPr>
          <w:p w14:paraId="3911F086" w14:textId="77777777" w:rsidR="002D2200" w:rsidRDefault="002D2200"/>
        </w:tc>
        <w:tc>
          <w:tcPr>
            <w:tcW w:w="2188" w:type="dxa"/>
            <w:gridSpan w:val="3"/>
            <w:tcBorders>
              <w:top w:val="single" w:sz="18" w:space="0" w:color="476166" w:themeColor="accent1"/>
              <w:bottom w:val="single" w:sz="18" w:space="0" w:color="476166" w:themeColor="accent1"/>
            </w:tcBorders>
          </w:tcPr>
          <w:p w14:paraId="00451B87" w14:textId="77777777" w:rsidR="002D2200" w:rsidRDefault="002D2200"/>
        </w:tc>
        <w:tc>
          <w:tcPr>
            <w:tcW w:w="2158" w:type="dxa"/>
          </w:tcPr>
          <w:p w14:paraId="763DAB29" w14:textId="77777777" w:rsidR="002D2200" w:rsidRDefault="002D2200"/>
        </w:tc>
      </w:tr>
      <w:tr w:rsidR="00E74B29" w14:paraId="6914B72C" w14:textId="77777777" w:rsidTr="006C4C7C">
        <w:trPr>
          <w:trHeight w:val="576"/>
        </w:trPr>
        <w:tc>
          <w:tcPr>
            <w:tcW w:w="2158" w:type="dxa"/>
            <w:tcBorders>
              <w:right w:val="single" w:sz="18" w:space="0" w:color="476166" w:themeColor="accent1"/>
            </w:tcBorders>
          </w:tcPr>
          <w:p w14:paraId="3711428D"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C32DC90" w14:textId="77777777" w:rsidR="00E74B29" w:rsidRDefault="00E74B29"/>
        </w:tc>
        <w:tc>
          <w:tcPr>
            <w:tcW w:w="4341" w:type="dxa"/>
            <w:gridSpan w:val="3"/>
            <w:tcBorders>
              <w:top w:val="single" w:sz="18" w:space="0" w:color="476166" w:themeColor="accent1"/>
            </w:tcBorders>
            <w:shd w:val="clear" w:color="auto" w:fill="FFFFFF" w:themeFill="background1"/>
          </w:tcPr>
          <w:p w14:paraId="364442C6" w14:textId="77777777" w:rsidR="00E74B29" w:rsidRDefault="00E74B29" w:rsidP="00E74B29"/>
        </w:tc>
        <w:tc>
          <w:tcPr>
            <w:tcW w:w="1081" w:type="dxa"/>
            <w:gridSpan w:val="2"/>
            <w:tcBorders>
              <w:top w:val="single" w:sz="18" w:space="0" w:color="476166" w:themeColor="accent1"/>
              <w:right w:val="single" w:sz="18" w:space="0" w:color="476166" w:themeColor="accent1"/>
            </w:tcBorders>
            <w:shd w:val="clear" w:color="auto" w:fill="FFFFFF" w:themeFill="background1"/>
          </w:tcPr>
          <w:p w14:paraId="73C28430" w14:textId="77777777" w:rsidR="00E74B29" w:rsidRDefault="00E74B29"/>
        </w:tc>
        <w:tc>
          <w:tcPr>
            <w:tcW w:w="2158" w:type="dxa"/>
            <w:tcBorders>
              <w:left w:val="single" w:sz="18" w:space="0" w:color="476166" w:themeColor="accent1"/>
            </w:tcBorders>
          </w:tcPr>
          <w:p w14:paraId="0856129D" w14:textId="77777777" w:rsidR="00E74B29" w:rsidRDefault="00E74B29"/>
        </w:tc>
      </w:tr>
      <w:tr w:rsidR="000E4641" w14:paraId="2BE478F7" w14:textId="77777777" w:rsidTr="006C4C7C">
        <w:trPr>
          <w:trHeight w:val="4447"/>
        </w:trPr>
        <w:tc>
          <w:tcPr>
            <w:tcW w:w="2158" w:type="dxa"/>
            <w:vMerge w:val="restart"/>
            <w:tcBorders>
              <w:right w:val="single" w:sz="18" w:space="0" w:color="476166" w:themeColor="accent1"/>
            </w:tcBorders>
          </w:tcPr>
          <w:p w14:paraId="5AC3FE48" w14:textId="6295FB0D" w:rsidR="000E4641" w:rsidRDefault="000E4641"/>
        </w:tc>
        <w:tc>
          <w:tcPr>
            <w:tcW w:w="542" w:type="dxa"/>
            <w:vMerge w:val="restart"/>
            <w:tcBorders>
              <w:left w:val="single" w:sz="18" w:space="0" w:color="476166" w:themeColor="accent1"/>
            </w:tcBorders>
            <w:shd w:val="clear" w:color="auto" w:fill="FFFFFF" w:themeFill="background1"/>
          </w:tcPr>
          <w:p w14:paraId="2BFEEE31" w14:textId="020C8CB0" w:rsidR="000E4641" w:rsidRDefault="000E4641"/>
        </w:tc>
        <w:tc>
          <w:tcPr>
            <w:tcW w:w="540" w:type="dxa"/>
            <w:shd w:val="clear" w:color="auto" w:fill="FFFFFF" w:themeFill="background1"/>
          </w:tcPr>
          <w:p w14:paraId="6E04A610" w14:textId="77777777" w:rsidR="000E4641" w:rsidRDefault="000E4641"/>
        </w:tc>
        <w:tc>
          <w:tcPr>
            <w:tcW w:w="4341" w:type="dxa"/>
            <w:gridSpan w:val="3"/>
            <w:shd w:val="clear" w:color="auto" w:fill="FFFFFF" w:themeFill="background1"/>
          </w:tcPr>
          <w:p w14:paraId="6F07956C" w14:textId="77777777" w:rsidR="000E4641" w:rsidRDefault="006C4C7C" w:rsidP="00AB523C">
            <w:pPr>
              <w:pStyle w:val="Text"/>
            </w:pPr>
            <w:r>
              <w:t xml:space="preserve">The project “Find Me Out” </w:t>
            </w:r>
            <w:r w:rsidR="00AB523C">
              <w:t>aims to make a model which can perform face recognition for 4 separate persons. The model uses CNNs and achieves a high accuracy. The dataset for training consists of 300 images where 75 images belong to each person. A total of 100 images are used for testing the model, after it is trained.</w:t>
            </w:r>
          </w:p>
          <w:p w14:paraId="36D0DF54" w14:textId="77777777" w:rsidR="00AB523C" w:rsidRDefault="00AB523C" w:rsidP="00AB523C">
            <w:pPr>
              <w:pStyle w:val="Text"/>
            </w:pPr>
            <w:r>
              <w:t>Data Preprocessing has been a very crucial point and it has been performed very extensively. More about it ahead</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B28E6BB" w14:textId="638DBB1D" w:rsidR="00AB523C" w:rsidRPr="00E74B29" w:rsidRDefault="00AB523C" w:rsidP="00AB523C">
            <w:pPr>
              <w:pStyle w:val="Text"/>
            </w:pPr>
            <w:r>
              <w:t>The model performs really well with an accuracy of over 95%.</w:t>
            </w:r>
          </w:p>
        </w:tc>
        <w:tc>
          <w:tcPr>
            <w:tcW w:w="541" w:type="dxa"/>
            <w:shd w:val="clear" w:color="auto" w:fill="FFFFFF" w:themeFill="background1"/>
          </w:tcPr>
          <w:p w14:paraId="4B286B00"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689DBB62"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062A9D62" w14:textId="77777777" w:rsidR="000E4641" w:rsidRDefault="000E4641"/>
        </w:tc>
      </w:tr>
      <w:tr w:rsidR="000E4641" w14:paraId="589340F8" w14:textId="77777777" w:rsidTr="006C4C7C">
        <w:trPr>
          <w:trHeight w:val="1123"/>
        </w:trPr>
        <w:tc>
          <w:tcPr>
            <w:tcW w:w="2158" w:type="dxa"/>
            <w:vMerge/>
            <w:tcBorders>
              <w:right w:val="single" w:sz="18" w:space="0" w:color="476166" w:themeColor="accent1"/>
            </w:tcBorders>
          </w:tcPr>
          <w:p w14:paraId="770176B1"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0E3351C6" w14:textId="77777777" w:rsidR="000E4641" w:rsidRDefault="000E4641"/>
        </w:tc>
        <w:tc>
          <w:tcPr>
            <w:tcW w:w="5422" w:type="dxa"/>
            <w:gridSpan w:val="5"/>
            <w:vMerge w:val="restart"/>
            <w:shd w:val="clear" w:color="auto" w:fill="FFFFFF" w:themeFill="background1"/>
          </w:tcPr>
          <w:p w14:paraId="61D4DAF1" w14:textId="73587EB4" w:rsidR="000E4641" w:rsidRPr="00E74B29" w:rsidRDefault="00041FD5">
            <w:pPr>
              <w:rPr>
                <w:rFonts w:ascii="Georgia" w:hAnsi="Georgia"/>
                <w:sz w:val="28"/>
                <w:szCs w:val="28"/>
              </w:rPr>
            </w:pPr>
            <w:r>
              <w:rPr>
                <w:noProof/>
              </w:rPr>
              <w:drawing>
                <wp:inline distT="0" distB="0" distL="0" distR="0" wp14:anchorId="2501A286" wp14:editId="63A4392D">
                  <wp:extent cx="3810874" cy="3073400"/>
                  <wp:effectExtent l="0" t="0" r="0" b="0"/>
                  <wp:docPr id="488191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0055" cy="3088869"/>
                          </a:xfrm>
                          <a:prstGeom prst="rect">
                            <a:avLst/>
                          </a:prstGeom>
                          <a:noFill/>
                          <a:ln>
                            <a:noFill/>
                          </a:ln>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3DE02A5D"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BC61151" w14:textId="77777777" w:rsidR="000E4641" w:rsidRDefault="000E4641"/>
        </w:tc>
      </w:tr>
      <w:tr w:rsidR="000E4641" w14:paraId="3772976E" w14:textId="77777777" w:rsidTr="006C4C7C">
        <w:trPr>
          <w:trHeight w:val="1728"/>
        </w:trPr>
        <w:tc>
          <w:tcPr>
            <w:tcW w:w="2158" w:type="dxa"/>
            <w:vMerge w:val="restart"/>
          </w:tcPr>
          <w:p w14:paraId="24303D31" w14:textId="77777777" w:rsidR="000E4641" w:rsidRDefault="000E4641"/>
        </w:tc>
        <w:tc>
          <w:tcPr>
            <w:tcW w:w="542" w:type="dxa"/>
            <w:tcBorders>
              <w:top w:val="single" w:sz="18" w:space="0" w:color="476166" w:themeColor="accent1"/>
            </w:tcBorders>
          </w:tcPr>
          <w:p w14:paraId="69A84522" w14:textId="77777777" w:rsidR="000E4641" w:rsidRDefault="000E4641" w:rsidP="00E74B29">
            <w:pPr>
              <w:jc w:val="center"/>
            </w:pPr>
          </w:p>
        </w:tc>
        <w:tc>
          <w:tcPr>
            <w:tcW w:w="5422" w:type="dxa"/>
            <w:gridSpan w:val="5"/>
            <w:vMerge/>
          </w:tcPr>
          <w:p w14:paraId="77711C5D" w14:textId="77777777" w:rsidR="000E4641" w:rsidRDefault="000E4641" w:rsidP="00E74B29">
            <w:pPr>
              <w:jc w:val="center"/>
            </w:pPr>
          </w:p>
        </w:tc>
        <w:tc>
          <w:tcPr>
            <w:tcW w:w="540" w:type="dxa"/>
            <w:tcBorders>
              <w:top w:val="single" w:sz="18" w:space="0" w:color="476166" w:themeColor="accent1"/>
            </w:tcBorders>
          </w:tcPr>
          <w:p w14:paraId="495A1505" w14:textId="77777777" w:rsidR="000E4641" w:rsidRDefault="000E4641" w:rsidP="00E74B29">
            <w:pPr>
              <w:jc w:val="center"/>
            </w:pPr>
          </w:p>
        </w:tc>
        <w:tc>
          <w:tcPr>
            <w:tcW w:w="2158" w:type="dxa"/>
            <w:vMerge w:val="restart"/>
          </w:tcPr>
          <w:p w14:paraId="1FE536C3" w14:textId="77777777" w:rsidR="000E4641" w:rsidRDefault="000E4641"/>
        </w:tc>
      </w:tr>
      <w:tr w:rsidR="000E4641" w14:paraId="31AE74EE" w14:textId="77777777" w:rsidTr="006C4C7C">
        <w:trPr>
          <w:trHeight w:val="1728"/>
        </w:trPr>
        <w:tc>
          <w:tcPr>
            <w:tcW w:w="2158" w:type="dxa"/>
            <w:vMerge/>
          </w:tcPr>
          <w:p w14:paraId="42282077" w14:textId="77777777" w:rsidR="000E4641" w:rsidRDefault="000E4641"/>
        </w:tc>
        <w:tc>
          <w:tcPr>
            <w:tcW w:w="542" w:type="dxa"/>
          </w:tcPr>
          <w:p w14:paraId="18725657" w14:textId="77777777" w:rsidR="000E4641" w:rsidRDefault="000E4641" w:rsidP="00E74B29">
            <w:pPr>
              <w:jc w:val="center"/>
            </w:pPr>
          </w:p>
        </w:tc>
        <w:tc>
          <w:tcPr>
            <w:tcW w:w="5422" w:type="dxa"/>
            <w:gridSpan w:val="5"/>
            <w:vMerge/>
          </w:tcPr>
          <w:p w14:paraId="75670AAA" w14:textId="77777777" w:rsidR="000E4641" w:rsidRDefault="000E4641" w:rsidP="00E74B29">
            <w:pPr>
              <w:jc w:val="center"/>
            </w:pPr>
          </w:p>
        </w:tc>
        <w:tc>
          <w:tcPr>
            <w:tcW w:w="540" w:type="dxa"/>
          </w:tcPr>
          <w:p w14:paraId="0D110B68" w14:textId="77777777" w:rsidR="000E4641" w:rsidRDefault="000E4641" w:rsidP="00E74B29">
            <w:pPr>
              <w:jc w:val="center"/>
            </w:pPr>
          </w:p>
        </w:tc>
        <w:tc>
          <w:tcPr>
            <w:tcW w:w="2158" w:type="dxa"/>
            <w:vMerge/>
          </w:tcPr>
          <w:p w14:paraId="61EF3AC5" w14:textId="77777777" w:rsidR="000E4641" w:rsidRDefault="000E4641"/>
        </w:tc>
      </w:tr>
    </w:tbl>
    <w:p w14:paraId="0CC88E61" w14:textId="38CFCE88" w:rsidR="002D2200" w:rsidRDefault="002D2200"/>
    <w:tbl>
      <w:tblPr>
        <w:tblStyle w:val="TableGrid"/>
        <w:tblpPr w:leftFromText="180" w:rightFromText="180" w:vertAnchor="text" w:horzAnchor="margin" w:tblpY="-5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041FD5" w14:paraId="0D59933B" w14:textId="77777777" w:rsidTr="00DF2643">
        <w:trPr>
          <w:trHeight w:val="2537"/>
        </w:trPr>
        <w:tc>
          <w:tcPr>
            <w:tcW w:w="2158" w:type="dxa"/>
            <w:gridSpan w:val="2"/>
          </w:tcPr>
          <w:p w14:paraId="54FCF9A6" w14:textId="77777777" w:rsidR="00041FD5" w:rsidRDefault="00041FD5" w:rsidP="00DF2643"/>
        </w:tc>
        <w:tc>
          <w:tcPr>
            <w:tcW w:w="2158" w:type="dxa"/>
            <w:tcBorders>
              <w:bottom w:val="single" w:sz="18" w:space="0" w:color="476166" w:themeColor="accent1"/>
            </w:tcBorders>
          </w:tcPr>
          <w:p w14:paraId="08023DD5" w14:textId="77777777" w:rsidR="00041FD5" w:rsidRDefault="00041FD5" w:rsidP="00DF2643"/>
        </w:tc>
        <w:tc>
          <w:tcPr>
            <w:tcW w:w="2158" w:type="dxa"/>
            <w:gridSpan w:val="3"/>
            <w:tcBorders>
              <w:bottom w:val="single" w:sz="18" w:space="0" w:color="476166" w:themeColor="accent1"/>
            </w:tcBorders>
          </w:tcPr>
          <w:p w14:paraId="590AD6C4" w14:textId="77777777" w:rsidR="00041FD5" w:rsidRDefault="00041FD5" w:rsidP="00DF2643"/>
        </w:tc>
        <w:tc>
          <w:tcPr>
            <w:tcW w:w="2158" w:type="dxa"/>
            <w:tcBorders>
              <w:bottom w:val="single" w:sz="18" w:space="0" w:color="476166" w:themeColor="accent1"/>
            </w:tcBorders>
          </w:tcPr>
          <w:p w14:paraId="0FDDF47F" w14:textId="77777777" w:rsidR="00041FD5" w:rsidRDefault="00041FD5" w:rsidP="00DF2643"/>
        </w:tc>
        <w:tc>
          <w:tcPr>
            <w:tcW w:w="2158" w:type="dxa"/>
            <w:gridSpan w:val="2"/>
          </w:tcPr>
          <w:p w14:paraId="50F97710" w14:textId="77777777" w:rsidR="00041FD5" w:rsidRDefault="00041FD5" w:rsidP="00DF2643"/>
        </w:tc>
      </w:tr>
      <w:tr w:rsidR="00041FD5" w14:paraId="552E9311" w14:textId="77777777" w:rsidTr="00DF2643">
        <w:trPr>
          <w:trHeight w:val="800"/>
        </w:trPr>
        <w:tc>
          <w:tcPr>
            <w:tcW w:w="2158" w:type="dxa"/>
            <w:gridSpan w:val="2"/>
            <w:tcBorders>
              <w:right w:val="single" w:sz="18" w:space="0" w:color="476166" w:themeColor="accent1"/>
            </w:tcBorders>
          </w:tcPr>
          <w:p w14:paraId="4071FFEC" w14:textId="77777777" w:rsidR="00041FD5" w:rsidRDefault="00041FD5" w:rsidP="00DF2643"/>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073D121" w14:textId="59C32BD5" w:rsidR="00041FD5" w:rsidRDefault="0092024C" w:rsidP="00DF2643">
            <w:pPr>
              <w:pStyle w:val="Heading4"/>
            </w:pPr>
            <w:r>
              <w:t>Introduction</w:t>
            </w:r>
          </w:p>
        </w:tc>
        <w:tc>
          <w:tcPr>
            <w:tcW w:w="2158" w:type="dxa"/>
            <w:gridSpan w:val="2"/>
            <w:tcBorders>
              <w:left w:val="single" w:sz="18" w:space="0" w:color="476166" w:themeColor="accent1"/>
            </w:tcBorders>
          </w:tcPr>
          <w:p w14:paraId="262ADB5F" w14:textId="77777777" w:rsidR="00041FD5" w:rsidRDefault="00041FD5" w:rsidP="00DF2643"/>
        </w:tc>
      </w:tr>
      <w:tr w:rsidR="00041FD5" w14:paraId="3701788D" w14:textId="77777777" w:rsidTr="00DF2643">
        <w:tc>
          <w:tcPr>
            <w:tcW w:w="2158" w:type="dxa"/>
            <w:gridSpan w:val="2"/>
          </w:tcPr>
          <w:p w14:paraId="76CCDEEB" w14:textId="77777777" w:rsidR="00041FD5" w:rsidRDefault="00041FD5" w:rsidP="00DF2643"/>
        </w:tc>
        <w:tc>
          <w:tcPr>
            <w:tcW w:w="2158" w:type="dxa"/>
            <w:tcBorders>
              <w:top w:val="single" w:sz="18" w:space="0" w:color="476166" w:themeColor="accent1"/>
            </w:tcBorders>
          </w:tcPr>
          <w:p w14:paraId="2C90E538" w14:textId="77777777" w:rsidR="00041FD5" w:rsidRDefault="00041FD5" w:rsidP="00DF2643"/>
        </w:tc>
        <w:tc>
          <w:tcPr>
            <w:tcW w:w="2158" w:type="dxa"/>
            <w:gridSpan w:val="3"/>
            <w:tcBorders>
              <w:top w:val="single" w:sz="18" w:space="0" w:color="476166" w:themeColor="accent1"/>
            </w:tcBorders>
          </w:tcPr>
          <w:p w14:paraId="4DB654F5" w14:textId="77777777" w:rsidR="00041FD5" w:rsidRDefault="00041FD5" w:rsidP="00DF2643"/>
        </w:tc>
        <w:tc>
          <w:tcPr>
            <w:tcW w:w="2158" w:type="dxa"/>
            <w:tcBorders>
              <w:top w:val="single" w:sz="18" w:space="0" w:color="476166" w:themeColor="accent1"/>
            </w:tcBorders>
          </w:tcPr>
          <w:p w14:paraId="66E61D02" w14:textId="77777777" w:rsidR="00041FD5" w:rsidRDefault="00041FD5" w:rsidP="00DF2643"/>
        </w:tc>
        <w:tc>
          <w:tcPr>
            <w:tcW w:w="2158" w:type="dxa"/>
            <w:gridSpan w:val="2"/>
          </w:tcPr>
          <w:p w14:paraId="24F3C60C" w14:textId="77777777" w:rsidR="00041FD5" w:rsidRDefault="00041FD5" w:rsidP="00DF2643"/>
        </w:tc>
      </w:tr>
      <w:tr w:rsidR="00041FD5" w14:paraId="76806581" w14:textId="77777777" w:rsidTr="00DF2643">
        <w:trPr>
          <w:trHeight w:val="4546"/>
        </w:trPr>
        <w:tc>
          <w:tcPr>
            <w:tcW w:w="1079" w:type="dxa"/>
          </w:tcPr>
          <w:p w14:paraId="4E7A89EB" w14:textId="77777777" w:rsidR="00041FD5" w:rsidRDefault="00041FD5" w:rsidP="00DF2643"/>
        </w:tc>
        <w:tc>
          <w:tcPr>
            <w:tcW w:w="8632" w:type="dxa"/>
            <w:gridSpan w:val="7"/>
            <w:tcBorders>
              <w:top w:val="single" w:sz="18" w:space="0" w:color="476166" w:themeColor="accent1"/>
              <w:bottom w:val="single" w:sz="18" w:space="0" w:color="476166" w:themeColor="accent1"/>
            </w:tcBorders>
          </w:tcPr>
          <w:p w14:paraId="59DED0AB" w14:textId="77777777" w:rsidR="00041FD5" w:rsidRDefault="00D15EBA" w:rsidP="00DF2643">
            <w:pPr>
              <w:pStyle w:val="Text"/>
            </w:pPr>
            <w:r w:rsidRPr="00D15EBA">
              <w:t xml:space="preserve">Face recognition has emerged as a fundamental application of computer vision, with a wide range of real-world applications such as biometric authentication, surveillance, and human-computer interaction. In this project, </w:t>
            </w:r>
            <w:r w:rsidR="00290AE0">
              <w:t>I</w:t>
            </w:r>
            <w:r w:rsidRPr="00D15EBA">
              <w:t xml:space="preserve"> have developed a robust and accurate face recognition model capable of multi-class classification</w:t>
            </w:r>
            <w:r>
              <w:t>.</w:t>
            </w:r>
          </w:p>
          <w:p w14:paraId="2B9AB382" w14:textId="77777777" w:rsidR="00550A92" w:rsidRDefault="00550A92" w:rsidP="00DF2643">
            <w:pPr>
              <w:pStyle w:val="Text"/>
            </w:pPr>
            <w:r>
              <w:t xml:space="preserve">The primary objective of the project was to create a model which is able to recognize the face of </w:t>
            </w:r>
            <w:r w:rsidR="00530408">
              <w:t>4 celebrities and place it in an appropriate class.</w:t>
            </w:r>
          </w:p>
          <w:p w14:paraId="4BD32700" w14:textId="3F14AF7F" w:rsidR="00D34E9C" w:rsidRDefault="00D34E9C" w:rsidP="00DF2643">
            <w:pPr>
              <w:pStyle w:val="Text"/>
            </w:pPr>
            <w:r>
              <w:t xml:space="preserve">As we all know that </w:t>
            </w:r>
            <w:r w:rsidR="001B6EB0">
              <w:t xml:space="preserve">accuracy and success of any AI model, especially which uses unsupervised </w:t>
            </w:r>
            <w:r w:rsidR="007B71F4">
              <w:t>ML,</w:t>
            </w:r>
            <w:r w:rsidR="007B78E3">
              <w:t xml:space="preserve"> greatly depends on the variety of data</w:t>
            </w:r>
            <w:r w:rsidR="007B71F4">
              <w:t>.</w:t>
            </w:r>
          </w:p>
          <w:p w14:paraId="154FC1DC" w14:textId="77777777" w:rsidR="007B71F4" w:rsidRDefault="007B71F4" w:rsidP="00DF2643">
            <w:pPr>
              <w:pStyle w:val="Text"/>
            </w:pPr>
            <w:r>
              <w:t>In my case the dataset of 300 images was frankly not good enough</w:t>
            </w:r>
            <w:r w:rsidR="00524E08">
              <w:t>, so we use data-augmentation to effectively increase the size of dataset and make a robust model.</w:t>
            </w:r>
          </w:p>
          <w:p w14:paraId="65C97704" w14:textId="77777777" w:rsidR="00105349" w:rsidRDefault="00105349" w:rsidP="00DF2643">
            <w:pPr>
              <w:pStyle w:val="Text"/>
            </w:pPr>
            <w:r>
              <w:t xml:space="preserve">My model uses CNNs </w:t>
            </w:r>
            <w:r w:rsidR="007873B4">
              <w:t>to achieve an accuracy of over 95%</w:t>
            </w:r>
            <w:r w:rsidR="00DA4FBF">
              <w:t>.</w:t>
            </w:r>
          </w:p>
          <w:p w14:paraId="6C6B9759" w14:textId="4C76FF8E" w:rsidR="00BC1561" w:rsidRDefault="00BC1561" w:rsidP="00DF2643">
            <w:pPr>
              <w:pStyle w:val="Text"/>
            </w:pPr>
            <w:r>
              <w:t xml:space="preserve">The model was not made overnight, it began with </w:t>
            </w:r>
            <w:r w:rsidR="005D3EEA">
              <w:t>getting familiar with basics of python and slowly progressing to understand supervis</w:t>
            </w:r>
            <w:r w:rsidR="00700E39">
              <w:t>ed ML, image processing</w:t>
            </w:r>
            <w:r w:rsidR="001E01A7">
              <w:t xml:space="preserve">, clustering, image segmentation before finally moving to unsupervised learning, </w:t>
            </w:r>
            <w:r w:rsidR="0047339E">
              <w:t xml:space="preserve">neural network understanding and </w:t>
            </w:r>
            <w:r w:rsidR="001E01A7">
              <w:t>CNNs</w:t>
            </w:r>
            <w:r w:rsidR="0047339E">
              <w:t xml:space="preserve">. </w:t>
            </w:r>
            <w:r w:rsidR="009B366D">
              <w:t>Since I began from scratch, I will be explaining everything in a detailed manner.</w:t>
            </w:r>
          </w:p>
          <w:p w14:paraId="30DE1E95" w14:textId="64C17465" w:rsidR="00AF7149" w:rsidRDefault="00AF7149" w:rsidP="00DF2643">
            <w:pPr>
              <w:pStyle w:val="Text"/>
            </w:pPr>
            <w:r w:rsidRPr="00AF7149">
              <w:t>In conclusion, this project showcases the development of an efficient and accurate face recognition model for multi-class classification. The model's versatility and potential for real-world applications hold significant promise for biometric security systems, facial recognition-enabled devices, and various other fields where accurate identification of individuals is crucial.</w:t>
            </w:r>
          </w:p>
          <w:p w14:paraId="0CFFB7FA" w14:textId="3301CF3E" w:rsidR="00144E36" w:rsidRDefault="00DA4FBF" w:rsidP="00DF2643">
            <w:pPr>
              <w:pStyle w:val="Text"/>
            </w:pPr>
            <w:r w:rsidRPr="00DA4FBF">
              <w:t xml:space="preserve">The journey </w:t>
            </w:r>
            <w:r w:rsidR="00CC28CD">
              <w:t>of model training</w:t>
            </w:r>
            <w:r w:rsidRPr="00DA4FBF">
              <w:t xml:space="preserve"> and</w:t>
            </w:r>
            <w:r w:rsidR="00F42799">
              <w:t xml:space="preserve"> evaluation has been</w:t>
            </w:r>
            <w:r w:rsidRPr="00DA4FBF">
              <w:t xml:space="preserve"> </w:t>
            </w:r>
            <w:r w:rsidR="00CC28CD">
              <w:t>very informative</w:t>
            </w:r>
            <w:r w:rsidRPr="00DA4FBF">
              <w:t xml:space="preserve">, </w:t>
            </w:r>
            <w:r w:rsidR="00080496">
              <w:t xml:space="preserve">resulting in </w:t>
            </w:r>
            <w:r w:rsidRPr="00DA4FBF">
              <w:t xml:space="preserve">deepening </w:t>
            </w:r>
            <w:r w:rsidR="00F42799">
              <w:t>my</w:t>
            </w:r>
            <w:r w:rsidRPr="00DA4FBF">
              <w:t xml:space="preserve"> understanding of deep learning and its practical applications. In the following sections, </w:t>
            </w:r>
            <w:r w:rsidR="00B036FC">
              <w:t>I</w:t>
            </w:r>
            <w:r w:rsidR="00B036FC" w:rsidRPr="00DA4FBF">
              <w:t xml:space="preserve"> present</w:t>
            </w:r>
            <w:r w:rsidRPr="00DA4FBF">
              <w:t xml:space="preserve"> a detailed account of the methodologies, experimental results, and conclusions, offering valuable insights into the face recognition model we have built.</w:t>
            </w:r>
          </w:p>
        </w:tc>
        <w:tc>
          <w:tcPr>
            <w:tcW w:w="1079" w:type="dxa"/>
          </w:tcPr>
          <w:p w14:paraId="4941A5BF" w14:textId="77777777" w:rsidR="00041FD5" w:rsidRDefault="00041FD5" w:rsidP="00DF2643"/>
        </w:tc>
      </w:tr>
      <w:tr w:rsidR="00041FD5" w14:paraId="5EAA895C" w14:textId="77777777" w:rsidTr="00DF2643">
        <w:trPr>
          <w:trHeight w:val="730"/>
        </w:trPr>
        <w:tc>
          <w:tcPr>
            <w:tcW w:w="1079" w:type="dxa"/>
          </w:tcPr>
          <w:p w14:paraId="36C2ECE4" w14:textId="77777777" w:rsidR="00041FD5" w:rsidRDefault="00041FD5" w:rsidP="00DF2643"/>
        </w:tc>
        <w:tc>
          <w:tcPr>
            <w:tcW w:w="3956" w:type="dxa"/>
            <w:gridSpan w:val="3"/>
            <w:tcBorders>
              <w:top w:val="single" w:sz="18" w:space="0" w:color="476166" w:themeColor="accent1"/>
            </w:tcBorders>
          </w:tcPr>
          <w:p w14:paraId="39D1EFEA" w14:textId="3C73E413" w:rsidR="00DF2643" w:rsidRPr="00A15FD3" w:rsidRDefault="00032B39" w:rsidP="00B10192">
            <w:pPr>
              <w:pStyle w:val="Heading5"/>
              <w:rPr>
                <w:sz w:val="48"/>
                <w:szCs w:val="48"/>
              </w:rPr>
            </w:pPr>
            <w:r w:rsidRPr="00A15FD3">
              <w:rPr>
                <w:sz w:val="48"/>
                <w:szCs w:val="48"/>
              </w:rPr>
              <w:t>Useful Resources</w:t>
            </w:r>
            <w:r w:rsidR="00B036FC" w:rsidRPr="00A15FD3">
              <w:rPr>
                <w:sz w:val="48"/>
                <w:szCs w:val="48"/>
              </w:rPr>
              <w:t>:</w:t>
            </w:r>
          </w:p>
          <w:p w14:paraId="4DC3F20E" w14:textId="77777777" w:rsidR="00DF2643" w:rsidRDefault="00DF2643" w:rsidP="00DF2643"/>
          <w:p w14:paraId="42917940" w14:textId="77777777" w:rsidR="00DF2643" w:rsidRPr="00A15FD3" w:rsidRDefault="00C35815" w:rsidP="00C35815">
            <w:pPr>
              <w:pStyle w:val="ListParagraph"/>
              <w:numPr>
                <w:ilvl w:val="0"/>
                <w:numId w:val="2"/>
              </w:numPr>
              <w:rPr>
                <w:sz w:val="40"/>
                <w:szCs w:val="40"/>
              </w:rPr>
            </w:pPr>
            <w:r w:rsidRPr="00A15FD3">
              <w:rPr>
                <w:sz w:val="40"/>
                <w:szCs w:val="40"/>
              </w:rPr>
              <w:t>Stanford Online YouTube channel</w:t>
            </w:r>
          </w:p>
          <w:p w14:paraId="473AEB04" w14:textId="77777777" w:rsidR="009C5648" w:rsidRPr="00A15FD3" w:rsidRDefault="00B429D1" w:rsidP="00C35815">
            <w:pPr>
              <w:pStyle w:val="ListParagraph"/>
              <w:numPr>
                <w:ilvl w:val="0"/>
                <w:numId w:val="2"/>
              </w:numPr>
              <w:rPr>
                <w:sz w:val="40"/>
                <w:szCs w:val="40"/>
              </w:rPr>
            </w:pPr>
            <w:r w:rsidRPr="00A15FD3">
              <w:rPr>
                <w:sz w:val="40"/>
                <w:szCs w:val="40"/>
              </w:rPr>
              <w:t>MIT Open Course Ware</w:t>
            </w:r>
          </w:p>
          <w:p w14:paraId="135AA59D" w14:textId="77777777" w:rsidR="00900EEA" w:rsidRPr="00A15FD3" w:rsidRDefault="0068756E" w:rsidP="00C35815">
            <w:pPr>
              <w:pStyle w:val="ListParagraph"/>
              <w:numPr>
                <w:ilvl w:val="0"/>
                <w:numId w:val="2"/>
              </w:numPr>
              <w:rPr>
                <w:sz w:val="40"/>
                <w:szCs w:val="40"/>
              </w:rPr>
            </w:pPr>
            <w:r w:rsidRPr="00A15FD3">
              <w:rPr>
                <w:sz w:val="40"/>
                <w:szCs w:val="40"/>
              </w:rPr>
              <w:t>Derek Banas</w:t>
            </w:r>
          </w:p>
          <w:p w14:paraId="42A899BB" w14:textId="6C8BAFB2" w:rsidR="00CC2503" w:rsidRPr="00A15FD3" w:rsidRDefault="00000000" w:rsidP="00CC2503">
            <w:pPr>
              <w:pStyle w:val="ListParagraph"/>
              <w:numPr>
                <w:ilvl w:val="0"/>
                <w:numId w:val="2"/>
              </w:numPr>
              <w:rPr>
                <w:sz w:val="40"/>
                <w:szCs w:val="40"/>
              </w:rPr>
            </w:pPr>
            <w:hyperlink r:id="rId13" w:history="1">
              <w:r w:rsidR="00CC2503" w:rsidRPr="00A15FD3">
                <w:rPr>
                  <w:rStyle w:val="Hyperlink"/>
                  <w:sz w:val="40"/>
                  <w:szCs w:val="40"/>
                </w:rPr>
                <w:t>www.geeksforgeeks.com</w:t>
              </w:r>
            </w:hyperlink>
          </w:p>
          <w:p w14:paraId="6FB5C1D4" w14:textId="27C3DD0A" w:rsidR="00CC2503" w:rsidRPr="00DF2643" w:rsidRDefault="00CC2503" w:rsidP="00CC2503"/>
        </w:tc>
        <w:tc>
          <w:tcPr>
            <w:tcW w:w="719" w:type="dxa"/>
            <w:tcBorders>
              <w:top w:val="single" w:sz="18" w:space="0" w:color="476166" w:themeColor="accent1"/>
            </w:tcBorders>
          </w:tcPr>
          <w:p w14:paraId="2AD9C7D8" w14:textId="77777777" w:rsidR="00041FD5" w:rsidRDefault="00041FD5" w:rsidP="00DF2643"/>
        </w:tc>
        <w:tc>
          <w:tcPr>
            <w:tcW w:w="3957" w:type="dxa"/>
            <w:gridSpan w:val="3"/>
            <w:tcBorders>
              <w:top w:val="single" w:sz="18" w:space="0" w:color="476166" w:themeColor="accent1"/>
            </w:tcBorders>
          </w:tcPr>
          <w:p w14:paraId="04709CC0" w14:textId="77777777" w:rsidR="00041FD5" w:rsidRPr="00A15FD3" w:rsidRDefault="00041FD5" w:rsidP="003F757D">
            <w:pPr>
              <w:pStyle w:val="ListParagraph"/>
              <w:rPr>
                <w:sz w:val="40"/>
                <w:szCs w:val="40"/>
              </w:rPr>
            </w:pPr>
          </w:p>
          <w:p w14:paraId="22D5C936" w14:textId="77777777" w:rsidR="003F757D" w:rsidRPr="00A15FD3" w:rsidRDefault="003F757D" w:rsidP="003F757D">
            <w:pPr>
              <w:pStyle w:val="ListParagraph"/>
              <w:rPr>
                <w:sz w:val="40"/>
                <w:szCs w:val="40"/>
              </w:rPr>
            </w:pPr>
          </w:p>
          <w:p w14:paraId="32B74413" w14:textId="77777777" w:rsidR="003F757D" w:rsidRDefault="003F757D" w:rsidP="003F757D">
            <w:pPr>
              <w:pStyle w:val="ListParagraph"/>
              <w:rPr>
                <w:sz w:val="40"/>
                <w:szCs w:val="40"/>
              </w:rPr>
            </w:pPr>
          </w:p>
          <w:p w14:paraId="48E67997" w14:textId="77777777" w:rsidR="00A15FD3" w:rsidRPr="00A15FD3" w:rsidRDefault="00A15FD3" w:rsidP="003F757D">
            <w:pPr>
              <w:pStyle w:val="ListParagraph"/>
              <w:rPr>
                <w:sz w:val="40"/>
                <w:szCs w:val="40"/>
              </w:rPr>
            </w:pPr>
          </w:p>
          <w:p w14:paraId="4BFAA0B7" w14:textId="039B72C9" w:rsidR="003F757D" w:rsidRPr="00A15FD3" w:rsidRDefault="00851989" w:rsidP="00EE7FAF">
            <w:pPr>
              <w:pStyle w:val="ListParagraph"/>
              <w:numPr>
                <w:ilvl w:val="0"/>
                <w:numId w:val="2"/>
              </w:numPr>
              <w:rPr>
                <w:sz w:val="40"/>
                <w:szCs w:val="40"/>
              </w:rPr>
            </w:pPr>
            <w:r w:rsidRPr="00A15FD3">
              <w:rPr>
                <w:sz w:val="40"/>
                <w:szCs w:val="40"/>
              </w:rPr>
              <w:t xml:space="preserve">ChatGpt </w:t>
            </w:r>
            <w:r w:rsidR="003F757D" w:rsidRPr="00A15FD3">
              <w:rPr>
                <w:sz w:val="40"/>
                <w:szCs w:val="40"/>
              </w:rPr>
              <w:t xml:space="preserve">(really helps in </w:t>
            </w:r>
            <w:r w:rsidRPr="00A15FD3">
              <w:rPr>
                <w:sz w:val="40"/>
                <w:szCs w:val="40"/>
              </w:rPr>
              <w:t>understanding of a question by virtual cross-questions)</w:t>
            </w:r>
          </w:p>
          <w:p w14:paraId="5C892DB7" w14:textId="5701C081" w:rsidR="00E54F1E" w:rsidRPr="00A15FD3" w:rsidRDefault="00000000" w:rsidP="003F757D">
            <w:pPr>
              <w:pStyle w:val="ListParagraph"/>
              <w:numPr>
                <w:ilvl w:val="0"/>
                <w:numId w:val="2"/>
              </w:numPr>
              <w:rPr>
                <w:sz w:val="40"/>
                <w:szCs w:val="40"/>
              </w:rPr>
            </w:pPr>
            <w:hyperlink r:id="rId14" w:history="1">
              <w:r w:rsidR="0068756E" w:rsidRPr="00A15FD3">
                <w:rPr>
                  <w:rStyle w:val="Hyperlink"/>
                  <w:sz w:val="40"/>
                  <w:szCs w:val="40"/>
                </w:rPr>
                <w:t>www.towardsdatascience.com</w:t>
              </w:r>
            </w:hyperlink>
          </w:p>
          <w:p w14:paraId="2C7ADED4" w14:textId="77777777" w:rsidR="00A15FD3" w:rsidRDefault="0068756E" w:rsidP="00A15FD3">
            <w:pPr>
              <w:pStyle w:val="ListParagraph"/>
              <w:numPr>
                <w:ilvl w:val="0"/>
                <w:numId w:val="2"/>
              </w:numPr>
              <w:rPr>
                <w:sz w:val="40"/>
                <w:szCs w:val="40"/>
              </w:rPr>
            </w:pPr>
            <w:r w:rsidRPr="00A15FD3">
              <w:rPr>
                <w:sz w:val="40"/>
                <w:szCs w:val="40"/>
              </w:rPr>
              <w:t>wwwtensorlow.org</w:t>
            </w:r>
          </w:p>
          <w:p w14:paraId="7FD47D9C" w14:textId="4DD4EE83" w:rsidR="00A15FD3" w:rsidRPr="00A15FD3" w:rsidRDefault="00A15FD3" w:rsidP="00A15FD3">
            <w:pPr>
              <w:rPr>
                <w:sz w:val="40"/>
                <w:szCs w:val="40"/>
              </w:rPr>
            </w:pPr>
          </w:p>
        </w:tc>
        <w:tc>
          <w:tcPr>
            <w:tcW w:w="1079" w:type="dxa"/>
          </w:tcPr>
          <w:p w14:paraId="15E3C934" w14:textId="77777777" w:rsidR="00041FD5" w:rsidRDefault="00041FD5" w:rsidP="00DF2643"/>
        </w:tc>
      </w:tr>
      <w:tr w:rsidR="00041FD5" w14:paraId="138848C9" w14:textId="77777777" w:rsidTr="00DF2643">
        <w:trPr>
          <w:trHeight w:val="3990"/>
        </w:trPr>
        <w:tc>
          <w:tcPr>
            <w:tcW w:w="1079" w:type="dxa"/>
          </w:tcPr>
          <w:p w14:paraId="4F647479" w14:textId="77777777" w:rsidR="00041FD5" w:rsidRDefault="00041FD5" w:rsidP="00DF2643"/>
        </w:tc>
        <w:tc>
          <w:tcPr>
            <w:tcW w:w="3956" w:type="dxa"/>
            <w:gridSpan w:val="3"/>
          </w:tcPr>
          <w:p w14:paraId="5BD52EEE" w14:textId="16C5008B" w:rsidR="00041FD5" w:rsidRDefault="00126E01" w:rsidP="00DF2643">
            <w:pPr>
              <w:pStyle w:val="Text"/>
            </w:pPr>
            <w:r>
              <w:rPr>
                <w:noProof/>
              </w:rPr>
              <w:drawing>
                <wp:inline distT="0" distB="0" distL="0" distR="0" wp14:anchorId="1EB2A293" wp14:editId="0E3FE47D">
                  <wp:extent cx="3326765" cy="2507810"/>
                  <wp:effectExtent l="0" t="0" r="6985" b="6985"/>
                  <wp:docPr id="16993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2664" cy="2572563"/>
                          </a:xfrm>
                          <a:prstGeom prst="rect">
                            <a:avLst/>
                          </a:prstGeom>
                          <a:noFill/>
                          <a:ln>
                            <a:noFill/>
                          </a:ln>
                        </pic:spPr>
                      </pic:pic>
                    </a:graphicData>
                  </a:graphic>
                </wp:inline>
              </w:drawing>
            </w:r>
          </w:p>
        </w:tc>
        <w:tc>
          <w:tcPr>
            <w:tcW w:w="719" w:type="dxa"/>
          </w:tcPr>
          <w:p w14:paraId="1C764CA9" w14:textId="77777777" w:rsidR="00041FD5" w:rsidRDefault="00041FD5" w:rsidP="00DF2643">
            <w:pPr>
              <w:pStyle w:val="Text"/>
            </w:pPr>
          </w:p>
        </w:tc>
        <w:tc>
          <w:tcPr>
            <w:tcW w:w="3957" w:type="dxa"/>
            <w:gridSpan w:val="3"/>
          </w:tcPr>
          <w:p w14:paraId="0167ADF7" w14:textId="4647BD60" w:rsidR="00041FD5" w:rsidRDefault="00CC2503" w:rsidP="00DF2643">
            <w:pPr>
              <w:pStyle w:val="Text"/>
            </w:pPr>
            <w:r>
              <w:rPr>
                <w:noProof/>
              </w:rPr>
              <w:drawing>
                <wp:inline distT="0" distB="0" distL="0" distR="0" wp14:anchorId="53381446" wp14:editId="2761F8DE">
                  <wp:extent cx="2761307" cy="2462530"/>
                  <wp:effectExtent l="0" t="0" r="1270" b="0"/>
                  <wp:docPr id="18934479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3157" cy="2526605"/>
                          </a:xfrm>
                          <a:prstGeom prst="rect">
                            <a:avLst/>
                          </a:prstGeom>
                          <a:noFill/>
                          <a:ln>
                            <a:noFill/>
                          </a:ln>
                        </pic:spPr>
                      </pic:pic>
                    </a:graphicData>
                  </a:graphic>
                </wp:inline>
              </w:drawing>
            </w:r>
          </w:p>
        </w:tc>
        <w:tc>
          <w:tcPr>
            <w:tcW w:w="1079" w:type="dxa"/>
          </w:tcPr>
          <w:p w14:paraId="0189838C" w14:textId="77777777" w:rsidR="00041FD5" w:rsidRDefault="00041FD5" w:rsidP="00DF2643"/>
        </w:tc>
      </w:tr>
    </w:tbl>
    <w:p w14:paraId="050AD065" w14:textId="56D6B7BE" w:rsidR="00E74B29" w:rsidRDefault="00E74B29" w:rsidP="0048120C">
      <w:pPr>
        <w:pStyle w:val="GraphicAnchor"/>
      </w:pPr>
    </w:p>
    <w:p w14:paraId="2ECF3219" w14:textId="77777777" w:rsidR="0048120C" w:rsidRDefault="004812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24"/>
        <w:gridCol w:w="1025"/>
        <w:gridCol w:w="2049"/>
        <w:gridCol w:w="2049"/>
        <w:gridCol w:w="2049"/>
        <w:gridCol w:w="1034"/>
        <w:gridCol w:w="1024"/>
      </w:tblGrid>
      <w:tr w:rsidR="0048120C" w14:paraId="525F5393" w14:textId="77777777" w:rsidTr="00A15FD3">
        <w:trPr>
          <w:trHeight w:val="687"/>
        </w:trPr>
        <w:tc>
          <w:tcPr>
            <w:tcW w:w="1024" w:type="dxa"/>
          </w:tcPr>
          <w:p w14:paraId="5DC1BA87" w14:textId="72D43295" w:rsidR="0048120C" w:rsidRDefault="00A15FD3">
            <w:r>
              <w:t xml:space="preserve">  </w:t>
            </w:r>
            <w:r w:rsidR="00235CA3">
              <w:t>NOTE</w:t>
            </w:r>
          </w:p>
        </w:tc>
        <w:tc>
          <w:tcPr>
            <w:tcW w:w="8206" w:type="dxa"/>
            <w:gridSpan w:val="5"/>
            <w:tcBorders>
              <w:bottom w:val="single" w:sz="18" w:space="0" w:color="476166" w:themeColor="accent1"/>
            </w:tcBorders>
            <w:vAlign w:val="center"/>
          </w:tcPr>
          <w:p w14:paraId="6C1DB7E3" w14:textId="5230C444" w:rsidR="0048120C" w:rsidRPr="00032237" w:rsidRDefault="00235CA3" w:rsidP="00837914">
            <w:pPr>
              <w:pStyle w:val="Quote"/>
              <w:rPr>
                <w:sz w:val="28"/>
                <w:szCs w:val="28"/>
              </w:rPr>
            </w:pPr>
            <w:r w:rsidRPr="00032237">
              <w:rPr>
                <w:sz w:val="28"/>
                <w:szCs w:val="28"/>
              </w:rPr>
              <w:t>These resources came in very handy and helped me a lot in understanding what machine learning actually is</w:t>
            </w:r>
            <w:r w:rsidR="00032237" w:rsidRPr="00032237">
              <w:rPr>
                <w:sz w:val="28"/>
                <w:szCs w:val="28"/>
              </w:rPr>
              <w:t xml:space="preserve"> and what can it potentially do. The motivated me to go even deeper in this field. Strongly recommended.</w:t>
            </w:r>
          </w:p>
        </w:tc>
        <w:tc>
          <w:tcPr>
            <w:tcW w:w="1024" w:type="dxa"/>
          </w:tcPr>
          <w:p w14:paraId="4B24806B" w14:textId="77777777" w:rsidR="0048120C" w:rsidRDefault="0048120C"/>
        </w:tc>
      </w:tr>
      <w:tr w:rsidR="0048120C" w14:paraId="6985ECD1" w14:textId="77777777" w:rsidTr="00A15FD3">
        <w:trPr>
          <w:trHeight w:val="37"/>
        </w:trPr>
        <w:tc>
          <w:tcPr>
            <w:tcW w:w="2049" w:type="dxa"/>
            <w:gridSpan w:val="2"/>
          </w:tcPr>
          <w:p w14:paraId="2E160BEA" w14:textId="77777777" w:rsidR="0048120C" w:rsidRDefault="0048120C"/>
        </w:tc>
        <w:tc>
          <w:tcPr>
            <w:tcW w:w="2049" w:type="dxa"/>
          </w:tcPr>
          <w:p w14:paraId="1ED3DDDC" w14:textId="77777777" w:rsidR="0048120C" w:rsidRDefault="0048120C"/>
        </w:tc>
        <w:tc>
          <w:tcPr>
            <w:tcW w:w="2049" w:type="dxa"/>
          </w:tcPr>
          <w:p w14:paraId="40F31032" w14:textId="77777777" w:rsidR="0048120C" w:rsidRDefault="0048120C"/>
        </w:tc>
        <w:tc>
          <w:tcPr>
            <w:tcW w:w="2049" w:type="dxa"/>
          </w:tcPr>
          <w:p w14:paraId="47C12EBF" w14:textId="77777777" w:rsidR="0048120C" w:rsidRDefault="0048120C"/>
        </w:tc>
        <w:tc>
          <w:tcPr>
            <w:tcW w:w="2058" w:type="dxa"/>
            <w:gridSpan w:val="2"/>
          </w:tcPr>
          <w:p w14:paraId="592B3465" w14:textId="77777777" w:rsidR="0048120C" w:rsidRDefault="0048120C"/>
        </w:tc>
      </w:tr>
      <w:tr w:rsidR="0048120C" w14:paraId="78014E3E" w14:textId="77777777" w:rsidTr="00A15FD3">
        <w:trPr>
          <w:trHeight w:val="30"/>
        </w:trPr>
        <w:tc>
          <w:tcPr>
            <w:tcW w:w="1024" w:type="dxa"/>
          </w:tcPr>
          <w:p w14:paraId="51DAFDDE" w14:textId="77777777" w:rsidR="0048120C" w:rsidRDefault="0048120C"/>
        </w:tc>
        <w:tc>
          <w:tcPr>
            <w:tcW w:w="8206" w:type="dxa"/>
            <w:gridSpan w:val="5"/>
          </w:tcPr>
          <w:p w14:paraId="594A15B9" w14:textId="25327468" w:rsidR="0048120C" w:rsidRDefault="0048120C"/>
        </w:tc>
        <w:tc>
          <w:tcPr>
            <w:tcW w:w="1024" w:type="dxa"/>
          </w:tcPr>
          <w:p w14:paraId="0A303F84" w14:textId="77777777" w:rsidR="0048120C" w:rsidRDefault="0048120C"/>
        </w:tc>
      </w:tr>
    </w:tbl>
    <w:p w14:paraId="65238F91" w14:textId="6DEE7718" w:rsidR="00032237" w:rsidRDefault="00032237"/>
    <w:p w14:paraId="41F77B3A" w14:textId="329C7DC9" w:rsidR="004A569B" w:rsidRDefault="004A569B" w:rsidP="005C27DE">
      <w:pPr>
        <w:pStyle w:val="Heading1"/>
      </w:pPr>
      <w:r w:rsidRPr="004A569B">
        <w:lastRenderedPageBreak/>
        <w:t>Data Collection and Preprocessing:</w:t>
      </w:r>
    </w:p>
    <w:p w14:paraId="451E28FA" w14:textId="77777777" w:rsidR="004A569B" w:rsidRDefault="004A569B" w:rsidP="004A569B">
      <w:pPr>
        <w:pStyle w:val="Text"/>
      </w:pPr>
    </w:p>
    <w:p w14:paraId="7E22441F" w14:textId="4BEB6F90" w:rsidR="00EA0B18" w:rsidRDefault="004A569B" w:rsidP="004A569B">
      <w:pPr>
        <w:pStyle w:val="Text"/>
        <w:rPr>
          <w:sz w:val="36"/>
          <w:szCs w:val="36"/>
        </w:rPr>
      </w:pPr>
      <w:r w:rsidRPr="0071224C">
        <w:rPr>
          <w:sz w:val="36"/>
          <w:szCs w:val="36"/>
        </w:rPr>
        <w:t>Now let us proceed to understand how we developed the model</w:t>
      </w:r>
      <w:r w:rsidR="0071224C">
        <w:rPr>
          <w:sz w:val="36"/>
          <w:szCs w:val="36"/>
        </w:rPr>
        <w:t>.</w:t>
      </w:r>
      <w:r w:rsidR="00D829C1">
        <w:rPr>
          <w:sz w:val="36"/>
          <w:szCs w:val="36"/>
        </w:rPr>
        <w:t xml:space="preserve"> The first step is data collection. As you are aware, the model </w:t>
      </w:r>
      <w:r w:rsidR="001D58AC">
        <w:rPr>
          <w:sz w:val="36"/>
          <w:szCs w:val="36"/>
        </w:rPr>
        <w:t xml:space="preserve">aims to recognize the faces of 4 different </w:t>
      </w:r>
      <w:r w:rsidR="00EA0B18">
        <w:rPr>
          <w:sz w:val="36"/>
          <w:szCs w:val="36"/>
        </w:rPr>
        <w:t>persons</w:t>
      </w:r>
      <w:r w:rsidR="001D58AC">
        <w:rPr>
          <w:sz w:val="36"/>
          <w:szCs w:val="36"/>
        </w:rPr>
        <w:t xml:space="preserve"> and </w:t>
      </w:r>
      <w:r w:rsidR="00304FAA">
        <w:rPr>
          <w:sz w:val="36"/>
          <w:szCs w:val="36"/>
        </w:rPr>
        <w:t xml:space="preserve">then classify them into </w:t>
      </w:r>
      <w:r w:rsidR="00EA0B18">
        <w:rPr>
          <w:sz w:val="36"/>
          <w:szCs w:val="36"/>
        </w:rPr>
        <w:t>4</w:t>
      </w:r>
      <w:r w:rsidR="00304FAA">
        <w:rPr>
          <w:sz w:val="36"/>
          <w:szCs w:val="36"/>
        </w:rPr>
        <w:t xml:space="preserve"> different classes </w:t>
      </w:r>
      <w:r w:rsidR="00EA0B18">
        <w:rPr>
          <w:sz w:val="36"/>
          <w:szCs w:val="36"/>
        </w:rPr>
        <w:t>ultimately telling us who the face belongs to.</w:t>
      </w:r>
    </w:p>
    <w:p w14:paraId="46A9EEF6" w14:textId="390FB9C1" w:rsidR="00EA0B18" w:rsidRDefault="00EA0B18" w:rsidP="004A569B">
      <w:pPr>
        <w:pStyle w:val="Text"/>
        <w:rPr>
          <w:sz w:val="36"/>
          <w:szCs w:val="36"/>
        </w:rPr>
      </w:pPr>
      <w:r>
        <w:rPr>
          <w:sz w:val="36"/>
          <w:szCs w:val="36"/>
        </w:rPr>
        <w:t xml:space="preserve">In my project </w:t>
      </w:r>
      <w:r w:rsidR="000E2F6A">
        <w:rPr>
          <w:sz w:val="36"/>
          <w:szCs w:val="36"/>
        </w:rPr>
        <w:t>I have used the faces of following people:</w:t>
      </w:r>
    </w:p>
    <w:p w14:paraId="1C38B7F0" w14:textId="02EB857B" w:rsidR="000E2F6A" w:rsidRDefault="00325A11" w:rsidP="00325A11">
      <w:pPr>
        <w:pStyle w:val="Text"/>
        <w:numPr>
          <w:ilvl w:val="0"/>
          <w:numId w:val="3"/>
        </w:numPr>
        <w:rPr>
          <w:sz w:val="36"/>
          <w:szCs w:val="36"/>
        </w:rPr>
      </w:pPr>
      <w:r>
        <w:rPr>
          <w:sz w:val="36"/>
          <w:szCs w:val="36"/>
        </w:rPr>
        <w:t>Donald Trump</w:t>
      </w:r>
    </w:p>
    <w:p w14:paraId="79B352C6" w14:textId="61CED846" w:rsidR="00325A11" w:rsidRDefault="00325A11" w:rsidP="00325A11">
      <w:pPr>
        <w:pStyle w:val="Text"/>
        <w:numPr>
          <w:ilvl w:val="0"/>
          <w:numId w:val="3"/>
        </w:numPr>
        <w:rPr>
          <w:sz w:val="36"/>
          <w:szCs w:val="36"/>
        </w:rPr>
      </w:pPr>
      <w:r>
        <w:rPr>
          <w:sz w:val="36"/>
          <w:szCs w:val="36"/>
        </w:rPr>
        <w:t>Robert Downey Jr.</w:t>
      </w:r>
    </w:p>
    <w:p w14:paraId="165D8D92" w14:textId="1DD33D97" w:rsidR="00325A11" w:rsidRDefault="00325A11" w:rsidP="00325A11">
      <w:pPr>
        <w:pStyle w:val="Text"/>
        <w:numPr>
          <w:ilvl w:val="0"/>
          <w:numId w:val="3"/>
        </w:numPr>
        <w:rPr>
          <w:sz w:val="36"/>
          <w:szCs w:val="36"/>
        </w:rPr>
      </w:pPr>
      <w:r>
        <w:rPr>
          <w:sz w:val="36"/>
          <w:szCs w:val="36"/>
        </w:rPr>
        <w:t>Will Smith</w:t>
      </w:r>
    </w:p>
    <w:p w14:paraId="1A89B22E" w14:textId="0DCA7E17" w:rsidR="00325A11" w:rsidRDefault="00325A11" w:rsidP="00325A11">
      <w:pPr>
        <w:pStyle w:val="Text"/>
        <w:numPr>
          <w:ilvl w:val="0"/>
          <w:numId w:val="3"/>
        </w:numPr>
        <w:rPr>
          <w:sz w:val="36"/>
          <w:szCs w:val="36"/>
        </w:rPr>
      </w:pPr>
      <w:r>
        <w:rPr>
          <w:sz w:val="36"/>
          <w:szCs w:val="36"/>
        </w:rPr>
        <w:t>Alia Bhatt</w:t>
      </w:r>
    </w:p>
    <w:p w14:paraId="1C769FA5" w14:textId="44C34F92" w:rsidR="003D40F7" w:rsidRDefault="00325A11" w:rsidP="004A569B">
      <w:pPr>
        <w:pStyle w:val="Text"/>
        <w:rPr>
          <w:sz w:val="36"/>
          <w:szCs w:val="36"/>
        </w:rPr>
      </w:pPr>
      <w:r>
        <w:rPr>
          <w:sz w:val="36"/>
          <w:szCs w:val="36"/>
        </w:rPr>
        <w:t>The reason for choosing popular faces was obviously to aid me in data collection</w:t>
      </w:r>
      <w:r w:rsidR="00E25FC3">
        <w:rPr>
          <w:sz w:val="36"/>
          <w:szCs w:val="36"/>
        </w:rPr>
        <w:t xml:space="preserve">. They have their faces all over the internet. </w:t>
      </w:r>
      <w:r w:rsidR="00B44D1E">
        <w:rPr>
          <w:sz w:val="36"/>
          <w:szCs w:val="36"/>
        </w:rPr>
        <w:t>Also,</w:t>
      </w:r>
      <w:r w:rsidR="00E25FC3">
        <w:rPr>
          <w:sz w:val="36"/>
          <w:szCs w:val="36"/>
        </w:rPr>
        <w:t xml:space="preserve"> I discovered that Alia Bhatt has British </w:t>
      </w:r>
      <w:r w:rsidR="003D40F7">
        <w:rPr>
          <w:sz w:val="36"/>
          <w:szCs w:val="36"/>
        </w:rPr>
        <w:t>citizenship. (</w:t>
      </w:r>
      <w:r w:rsidR="001F4420">
        <w:rPr>
          <w:sz w:val="36"/>
          <w:szCs w:val="36"/>
        </w:rPr>
        <w:t>N</w:t>
      </w:r>
      <w:r w:rsidR="00AB044F">
        <w:rPr>
          <w:sz w:val="36"/>
          <w:szCs w:val="36"/>
        </w:rPr>
        <w:t>ot relevant to the project, please ignore!)</w:t>
      </w:r>
    </w:p>
    <w:p w14:paraId="705BD7F7" w14:textId="6396B044" w:rsidR="00032237" w:rsidRDefault="00B44D1E" w:rsidP="004A569B">
      <w:pPr>
        <w:pStyle w:val="Text"/>
        <w:rPr>
          <w:sz w:val="36"/>
          <w:szCs w:val="36"/>
        </w:rPr>
      </w:pPr>
      <w:r>
        <w:rPr>
          <w:sz w:val="36"/>
          <w:szCs w:val="36"/>
        </w:rPr>
        <w:t>So,</w:t>
      </w:r>
      <w:r w:rsidR="00AF23CB">
        <w:rPr>
          <w:sz w:val="36"/>
          <w:szCs w:val="36"/>
        </w:rPr>
        <w:t xml:space="preserve"> what I did is I went to google and googled their names, then in</w:t>
      </w:r>
      <w:r w:rsidR="00F059A7">
        <w:rPr>
          <w:sz w:val="36"/>
          <w:szCs w:val="36"/>
        </w:rPr>
        <w:t xml:space="preserve">to </w:t>
      </w:r>
      <w:r w:rsidR="00AF23CB">
        <w:rPr>
          <w:sz w:val="36"/>
          <w:szCs w:val="36"/>
        </w:rPr>
        <w:t>images section</w:t>
      </w:r>
      <w:r w:rsidR="00F059A7">
        <w:rPr>
          <w:sz w:val="36"/>
          <w:szCs w:val="36"/>
        </w:rPr>
        <w:t xml:space="preserve"> which</w:t>
      </w:r>
      <w:r w:rsidR="00AF23CB">
        <w:rPr>
          <w:sz w:val="36"/>
          <w:szCs w:val="36"/>
        </w:rPr>
        <w:t xml:space="preserve"> </w:t>
      </w:r>
      <w:r w:rsidR="00F059A7">
        <w:rPr>
          <w:sz w:val="36"/>
          <w:szCs w:val="36"/>
        </w:rPr>
        <w:t>was full of their pictures</w:t>
      </w:r>
      <w:r w:rsidR="00453288">
        <w:rPr>
          <w:sz w:val="36"/>
          <w:szCs w:val="36"/>
        </w:rPr>
        <w:t xml:space="preserve">. There I took </w:t>
      </w:r>
      <w:r w:rsidR="001F49CD">
        <w:rPr>
          <w:sz w:val="36"/>
          <w:szCs w:val="36"/>
        </w:rPr>
        <w:t xml:space="preserve">100 </w:t>
      </w:r>
      <w:r w:rsidR="00453288">
        <w:rPr>
          <w:sz w:val="36"/>
          <w:szCs w:val="36"/>
        </w:rPr>
        <w:t xml:space="preserve">screenshots </w:t>
      </w:r>
      <w:r w:rsidR="00234343">
        <w:rPr>
          <w:sz w:val="36"/>
          <w:szCs w:val="36"/>
        </w:rPr>
        <w:t xml:space="preserve">of </w:t>
      </w:r>
      <w:r w:rsidR="00BD7AEF">
        <w:rPr>
          <w:sz w:val="36"/>
          <w:szCs w:val="36"/>
        </w:rPr>
        <w:t>images of each people</w:t>
      </w:r>
      <w:r w:rsidR="00234343">
        <w:rPr>
          <w:sz w:val="36"/>
          <w:szCs w:val="36"/>
        </w:rPr>
        <w:t xml:space="preserve"> and cropped them so that they only had faces of these people.</w:t>
      </w:r>
      <w:r w:rsidR="001F49CD">
        <w:rPr>
          <w:sz w:val="36"/>
          <w:szCs w:val="36"/>
        </w:rPr>
        <w:t xml:space="preserve"> </w:t>
      </w:r>
      <w:r w:rsidR="00234343">
        <w:rPr>
          <w:sz w:val="36"/>
          <w:szCs w:val="36"/>
        </w:rPr>
        <w:t xml:space="preserve">I noticed cropping </w:t>
      </w:r>
      <w:r w:rsidR="0043511A">
        <w:rPr>
          <w:sz w:val="36"/>
          <w:szCs w:val="36"/>
        </w:rPr>
        <w:t>was very effective in determining the accuracy of the model.</w:t>
      </w:r>
    </w:p>
    <w:p w14:paraId="1FF19006" w14:textId="5332E06D" w:rsidR="00BD7AEF" w:rsidRDefault="00BD7AEF" w:rsidP="004A569B">
      <w:pPr>
        <w:pStyle w:val="Text"/>
        <w:rPr>
          <w:sz w:val="36"/>
          <w:szCs w:val="36"/>
        </w:rPr>
      </w:pPr>
      <w:r>
        <w:rPr>
          <w:sz w:val="36"/>
          <w:szCs w:val="36"/>
        </w:rPr>
        <w:t>This gave me a total of 400 faces where</w:t>
      </w:r>
      <w:r w:rsidR="00AB32E8">
        <w:rPr>
          <w:sz w:val="36"/>
          <w:szCs w:val="36"/>
        </w:rPr>
        <w:t xml:space="preserve"> 100 faces belonged to each person</w:t>
      </w:r>
      <w:r w:rsidR="00E34283">
        <w:rPr>
          <w:sz w:val="36"/>
          <w:szCs w:val="36"/>
        </w:rPr>
        <w:t xml:space="preserve">. I uploaded all these images </w:t>
      </w:r>
      <w:r w:rsidR="00BD3FEC">
        <w:rPr>
          <w:sz w:val="36"/>
          <w:szCs w:val="36"/>
        </w:rPr>
        <w:t xml:space="preserve">on my google drive </w:t>
      </w:r>
      <w:r w:rsidR="00F21C76">
        <w:rPr>
          <w:sz w:val="36"/>
          <w:szCs w:val="36"/>
        </w:rPr>
        <w:t xml:space="preserve">in </w:t>
      </w:r>
      <w:r w:rsidR="004C18BA">
        <w:rPr>
          <w:sz w:val="36"/>
          <w:szCs w:val="36"/>
        </w:rPr>
        <w:t>8 different folders.</w:t>
      </w:r>
      <w:r w:rsidR="004E261F">
        <w:rPr>
          <w:sz w:val="36"/>
          <w:szCs w:val="36"/>
        </w:rPr>
        <w:t xml:space="preserve"> Each face had 2 folders associated with it,</w:t>
      </w:r>
      <w:r w:rsidR="00486EBA">
        <w:rPr>
          <w:sz w:val="36"/>
          <w:szCs w:val="36"/>
        </w:rPr>
        <w:t xml:space="preserve"> </w:t>
      </w:r>
      <w:r w:rsidR="004E261F">
        <w:rPr>
          <w:sz w:val="36"/>
          <w:szCs w:val="36"/>
        </w:rPr>
        <w:t>the first one had 75 images meant for training the model and the other one had 25</w:t>
      </w:r>
      <w:r w:rsidR="00486EBA">
        <w:rPr>
          <w:sz w:val="36"/>
          <w:szCs w:val="36"/>
        </w:rPr>
        <w:t xml:space="preserve"> images to test the trained the model.</w:t>
      </w:r>
      <w:r w:rsidR="004C667B">
        <w:rPr>
          <w:sz w:val="36"/>
          <w:szCs w:val="36"/>
        </w:rPr>
        <w:t xml:space="preserve"> I uploaded on google drive because I </w:t>
      </w:r>
      <w:r w:rsidR="001931C9">
        <w:rPr>
          <w:sz w:val="36"/>
          <w:szCs w:val="36"/>
        </w:rPr>
        <w:t>was</w:t>
      </w:r>
      <w:r w:rsidR="004C667B">
        <w:rPr>
          <w:sz w:val="36"/>
          <w:szCs w:val="36"/>
        </w:rPr>
        <w:t xml:space="preserve"> using</w:t>
      </w:r>
      <w:r w:rsidR="001931C9">
        <w:rPr>
          <w:sz w:val="36"/>
          <w:szCs w:val="36"/>
        </w:rPr>
        <w:t xml:space="preserve"> Google Colab for coding.</w:t>
      </w:r>
    </w:p>
    <w:p w14:paraId="1763E254" w14:textId="77ABAEA7" w:rsidR="0048120C" w:rsidRDefault="00411865" w:rsidP="00062A3C">
      <w:pPr>
        <w:pStyle w:val="Text"/>
        <w:rPr>
          <w:sz w:val="36"/>
          <w:szCs w:val="36"/>
        </w:rPr>
      </w:pPr>
      <w:r>
        <w:rPr>
          <w:sz w:val="36"/>
          <w:szCs w:val="36"/>
        </w:rPr>
        <w:t>Now since I had the required images</w:t>
      </w:r>
      <w:r w:rsidR="00000B6B">
        <w:rPr>
          <w:sz w:val="36"/>
          <w:szCs w:val="36"/>
        </w:rPr>
        <w:t xml:space="preserve">, next step was to reading those images in google colab, this was done by </w:t>
      </w:r>
      <w:r w:rsidR="00207E43">
        <w:rPr>
          <w:sz w:val="36"/>
          <w:szCs w:val="36"/>
        </w:rPr>
        <w:t>cv2.</w:t>
      </w:r>
    </w:p>
    <w:p w14:paraId="3D69AFD6" w14:textId="59D0E94E" w:rsidR="00062A3C" w:rsidRDefault="00062A3C" w:rsidP="00062A3C">
      <w:pPr>
        <w:pStyle w:val="Text"/>
        <w:rPr>
          <w:sz w:val="36"/>
          <w:szCs w:val="36"/>
        </w:rPr>
      </w:pPr>
      <w:r>
        <w:rPr>
          <w:sz w:val="36"/>
          <w:szCs w:val="36"/>
        </w:rPr>
        <w:t xml:space="preserve">First thing </w:t>
      </w:r>
      <w:r w:rsidR="00B508AD">
        <w:rPr>
          <w:sz w:val="36"/>
          <w:szCs w:val="36"/>
        </w:rPr>
        <w:t xml:space="preserve">was getting the path of folders </w:t>
      </w:r>
      <w:r w:rsidR="003F1F3E">
        <w:rPr>
          <w:sz w:val="36"/>
          <w:szCs w:val="36"/>
        </w:rPr>
        <w:t>which had</w:t>
      </w:r>
      <w:r w:rsidR="00B508AD">
        <w:rPr>
          <w:sz w:val="36"/>
          <w:szCs w:val="36"/>
        </w:rPr>
        <w:t xml:space="preserve"> the images of each person</w:t>
      </w:r>
      <w:r w:rsidR="003F1F3E">
        <w:rPr>
          <w:sz w:val="36"/>
          <w:szCs w:val="36"/>
        </w:rPr>
        <w:t>.</w:t>
      </w:r>
    </w:p>
    <w:p w14:paraId="7F0F3EE3" w14:textId="77777777" w:rsidR="002F0013" w:rsidRDefault="003F1F3E" w:rsidP="00062A3C">
      <w:pPr>
        <w:pStyle w:val="Text"/>
        <w:rPr>
          <w:sz w:val="36"/>
          <w:szCs w:val="36"/>
        </w:rPr>
      </w:pPr>
      <w:r>
        <w:rPr>
          <w:sz w:val="36"/>
          <w:szCs w:val="36"/>
        </w:rPr>
        <w:lastRenderedPageBreak/>
        <w:t xml:space="preserve">For this we just define the 8 different variables and </w:t>
      </w:r>
      <w:r w:rsidR="00911A01">
        <w:rPr>
          <w:sz w:val="36"/>
          <w:szCs w:val="36"/>
        </w:rPr>
        <w:t>the value of this variables is given by the path of those 8 respective folders. The following code snippet explains this:</w:t>
      </w:r>
    </w:p>
    <w:p w14:paraId="33FADB24" w14:textId="0BC46399" w:rsidR="003F1F3E" w:rsidRDefault="002F0013" w:rsidP="00062A3C">
      <w:pPr>
        <w:pStyle w:val="Text"/>
        <w:rPr>
          <w:sz w:val="36"/>
          <w:szCs w:val="36"/>
        </w:rPr>
      </w:pPr>
      <w:r w:rsidRPr="002F0013">
        <w:rPr>
          <w:noProof/>
          <w:sz w:val="36"/>
          <w:szCs w:val="36"/>
        </w:rPr>
        <w:drawing>
          <wp:inline distT="0" distB="0" distL="0" distR="0" wp14:anchorId="082D894D" wp14:editId="72613BB9">
            <wp:extent cx="6677247" cy="1935909"/>
            <wp:effectExtent l="0" t="0" r="0" b="7620"/>
            <wp:docPr id="133766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66531" name=""/>
                    <pic:cNvPicPr/>
                  </pic:nvPicPr>
                  <pic:blipFill>
                    <a:blip r:embed="rId17"/>
                    <a:stretch>
                      <a:fillRect/>
                    </a:stretch>
                  </pic:blipFill>
                  <pic:spPr>
                    <a:xfrm>
                      <a:off x="0" y="0"/>
                      <a:ext cx="6717156" cy="1947480"/>
                    </a:xfrm>
                    <a:prstGeom prst="rect">
                      <a:avLst/>
                    </a:prstGeom>
                  </pic:spPr>
                </pic:pic>
              </a:graphicData>
            </a:graphic>
          </wp:inline>
        </w:drawing>
      </w:r>
      <w:r w:rsidR="00911A01">
        <w:rPr>
          <w:sz w:val="36"/>
          <w:szCs w:val="36"/>
        </w:rPr>
        <w:t xml:space="preserve"> </w:t>
      </w:r>
    </w:p>
    <w:p w14:paraId="1CCBFA33" w14:textId="6ACF8055" w:rsidR="0047340D" w:rsidRDefault="0047340D" w:rsidP="00062A3C">
      <w:pPr>
        <w:pStyle w:val="Text"/>
        <w:rPr>
          <w:sz w:val="36"/>
          <w:szCs w:val="36"/>
        </w:rPr>
      </w:pPr>
    </w:p>
    <w:p w14:paraId="509EA5EF" w14:textId="46E04197" w:rsidR="0047340D" w:rsidRDefault="0047340D" w:rsidP="00062A3C">
      <w:pPr>
        <w:pStyle w:val="Text"/>
        <w:rPr>
          <w:sz w:val="36"/>
          <w:szCs w:val="36"/>
        </w:rPr>
      </w:pPr>
      <w:r>
        <w:rPr>
          <w:sz w:val="36"/>
          <w:szCs w:val="36"/>
        </w:rPr>
        <w:t xml:space="preserve">These variables were the paths of the folders </w:t>
      </w:r>
      <w:r w:rsidR="0031038A">
        <w:rPr>
          <w:sz w:val="36"/>
          <w:szCs w:val="36"/>
        </w:rPr>
        <w:t xml:space="preserve">and </w:t>
      </w:r>
      <w:r>
        <w:rPr>
          <w:sz w:val="36"/>
          <w:szCs w:val="36"/>
        </w:rPr>
        <w:t xml:space="preserve">now </w:t>
      </w:r>
      <w:r w:rsidR="0031038A">
        <w:rPr>
          <w:sz w:val="36"/>
          <w:szCs w:val="36"/>
        </w:rPr>
        <w:t>let us</w:t>
      </w:r>
      <w:r>
        <w:rPr>
          <w:sz w:val="36"/>
          <w:szCs w:val="36"/>
        </w:rPr>
        <w:t xml:space="preserve"> read the contents of these folders into 8 different </w:t>
      </w:r>
      <w:r w:rsidR="00066A36">
        <w:rPr>
          <w:sz w:val="36"/>
          <w:szCs w:val="36"/>
        </w:rPr>
        <w:t>lists</w:t>
      </w:r>
      <w:r w:rsidR="002460DF">
        <w:rPr>
          <w:sz w:val="36"/>
          <w:szCs w:val="36"/>
        </w:rPr>
        <w:t xml:space="preserve"> so that each person will have 2 lists associated</w:t>
      </w:r>
      <w:r w:rsidR="005C1C7C">
        <w:rPr>
          <w:sz w:val="36"/>
          <w:szCs w:val="36"/>
        </w:rPr>
        <w:t xml:space="preserve"> with </w:t>
      </w:r>
      <w:r w:rsidR="007E418B">
        <w:rPr>
          <w:sz w:val="36"/>
          <w:szCs w:val="36"/>
        </w:rPr>
        <w:t xml:space="preserve">him/her containing </w:t>
      </w:r>
      <w:r w:rsidR="00684E6C">
        <w:rPr>
          <w:sz w:val="36"/>
          <w:szCs w:val="36"/>
        </w:rPr>
        <w:t>75 images</w:t>
      </w:r>
      <w:r w:rsidR="00012DCD">
        <w:rPr>
          <w:sz w:val="36"/>
          <w:szCs w:val="36"/>
        </w:rPr>
        <w:t xml:space="preserve"> </w:t>
      </w:r>
      <w:r w:rsidR="007E418B">
        <w:rPr>
          <w:sz w:val="36"/>
          <w:szCs w:val="36"/>
        </w:rPr>
        <w:t>(for train</w:t>
      </w:r>
      <w:r w:rsidR="00012DCD">
        <w:rPr>
          <w:sz w:val="36"/>
          <w:szCs w:val="36"/>
        </w:rPr>
        <w:t>ing) and 25 images (for testing) respectively.</w:t>
      </w:r>
    </w:p>
    <w:p w14:paraId="6C03727B" w14:textId="14F49BE9" w:rsidR="00684E6C" w:rsidRDefault="00684E6C" w:rsidP="00062A3C">
      <w:pPr>
        <w:pStyle w:val="Text"/>
        <w:rPr>
          <w:sz w:val="36"/>
          <w:szCs w:val="36"/>
        </w:rPr>
      </w:pPr>
      <w:r w:rsidRPr="00684E6C">
        <w:rPr>
          <w:noProof/>
          <w:sz w:val="36"/>
          <w:szCs w:val="36"/>
        </w:rPr>
        <w:drawing>
          <wp:inline distT="0" distB="0" distL="0" distR="0" wp14:anchorId="070DEDA6" wp14:editId="6E7C8986">
            <wp:extent cx="6198781" cy="3145307"/>
            <wp:effectExtent l="0" t="0" r="0" b="0"/>
            <wp:docPr id="55048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87442" name=""/>
                    <pic:cNvPicPr/>
                  </pic:nvPicPr>
                  <pic:blipFill>
                    <a:blip r:embed="rId18"/>
                    <a:stretch>
                      <a:fillRect/>
                    </a:stretch>
                  </pic:blipFill>
                  <pic:spPr>
                    <a:xfrm>
                      <a:off x="0" y="0"/>
                      <a:ext cx="6222180" cy="3157180"/>
                    </a:xfrm>
                    <a:prstGeom prst="rect">
                      <a:avLst/>
                    </a:prstGeom>
                  </pic:spPr>
                </pic:pic>
              </a:graphicData>
            </a:graphic>
          </wp:inline>
        </w:drawing>
      </w:r>
    </w:p>
    <w:p w14:paraId="68881DB8" w14:textId="7F4BD2E3" w:rsidR="00E6060E" w:rsidRDefault="00E6060E" w:rsidP="00062A3C">
      <w:pPr>
        <w:pStyle w:val="Text"/>
        <w:rPr>
          <w:sz w:val="36"/>
          <w:szCs w:val="36"/>
        </w:rPr>
      </w:pPr>
      <w:r>
        <w:rPr>
          <w:sz w:val="36"/>
          <w:szCs w:val="36"/>
        </w:rPr>
        <w:t xml:space="preserve">Now we have </w:t>
      </w:r>
      <w:r w:rsidR="00BF56DA">
        <w:rPr>
          <w:sz w:val="36"/>
          <w:szCs w:val="36"/>
        </w:rPr>
        <w:t xml:space="preserve">images for each </w:t>
      </w:r>
      <w:r w:rsidR="00FE5214">
        <w:rPr>
          <w:sz w:val="36"/>
          <w:szCs w:val="36"/>
        </w:rPr>
        <w:t xml:space="preserve">person </w:t>
      </w:r>
      <w:r w:rsidR="00540678">
        <w:rPr>
          <w:sz w:val="36"/>
          <w:szCs w:val="36"/>
        </w:rPr>
        <w:t>for both training and testing and if you think we are done with data, you are highly mistake</w:t>
      </w:r>
      <w:r w:rsidR="00A53A51">
        <w:rPr>
          <w:sz w:val="36"/>
          <w:szCs w:val="36"/>
        </w:rPr>
        <w:t>n</w:t>
      </w:r>
      <w:r w:rsidR="00540678">
        <w:rPr>
          <w:sz w:val="36"/>
          <w:szCs w:val="36"/>
        </w:rPr>
        <w:t>.</w:t>
      </w:r>
    </w:p>
    <w:p w14:paraId="2D2229E4" w14:textId="76D4B782" w:rsidR="00540678" w:rsidRDefault="00540678" w:rsidP="00062A3C">
      <w:pPr>
        <w:pStyle w:val="Text"/>
        <w:rPr>
          <w:sz w:val="36"/>
          <w:szCs w:val="36"/>
        </w:rPr>
      </w:pPr>
      <w:r>
        <w:rPr>
          <w:sz w:val="36"/>
          <w:szCs w:val="36"/>
        </w:rPr>
        <w:t xml:space="preserve">Computers </w:t>
      </w:r>
      <w:r w:rsidR="00925478">
        <w:rPr>
          <w:sz w:val="36"/>
          <w:szCs w:val="36"/>
        </w:rPr>
        <w:t xml:space="preserve">understand the numbers, not </w:t>
      </w:r>
      <w:r w:rsidR="00A53A51">
        <w:rPr>
          <w:sz w:val="36"/>
          <w:szCs w:val="36"/>
        </w:rPr>
        <w:t xml:space="preserve">images. In </w:t>
      </w:r>
      <w:r w:rsidR="009A7FFA">
        <w:rPr>
          <w:sz w:val="36"/>
          <w:szCs w:val="36"/>
        </w:rPr>
        <w:t>fact,</w:t>
      </w:r>
      <w:r w:rsidR="00A53A51">
        <w:rPr>
          <w:sz w:val="36"/>
          <w:szCs w:val="36"/>
        </w:rPr>
        <w:t xml:space="preserve"> that is why we are making the model</w:t>
      </w:r>
      <w:r w:rsidR="000533B1">
        <w:rPr>
          <w:sz w:val="36"/>
          <w:szCs w:val="36"/>
        </w:rPr>
        <w:t xml:space="preserve">, </w:t>
      </w:r>
      <w:r w:rsidR="00A53A51">
        <w:rPr>
          <w:sz w:val="36"/>
          <w:szCs w:val="36"/>
        </w:rPr>
        <w:t>right</w:t>
      </w:r>
      <w:r w:rsidR="000533B1">
        <w:rPr>
          <w:sz w:val="36"/>
          <w:szCs w:val="36"/>
        </w:rPr>
        <w:t>?</w:t>
      </w:r>
    </w:p>
    <w:p w14:paraId="3926AB71" w14:textId="77777777" w:rsidR="000533B1" w:rsidRDefault="000533B1" w:rsidP="00062A3C">
      <w:pPr>
        <w:pStyle w:val="Text"/>
        <w:rPr>
          <w:sz w:val="36"/>
          <w:szCs w:val="36"/>
        </w:rPr>
      </w:pPr>
    </w:p>
    <w:p w14:paraId="5FB3B9DD" w14:textId="676CB9C6" w:rsidR="000533B1" w:rsidRDefault="000533B1" w:rsidP="00062A3C">
      <w:pPr>
        <w:pStyle w:val="Text"/>
        <w:rPr>
          <w:sz w:val="36"/>
          <w:szCs w:val="36"/>
        </w:rPr>
      </w:pPr>
      <w:r>
        <w:rPr>
          <w:sz w:val="36"/>
          <w:szCs w:val="36"/>
        </w:rPr>
        <w:lastRenderedPageBreak/>
        <w:t xml:space="preserve">Before we move on to reading the images of these folders </w:t>
      </w:r>
      <w:r w:rsidR="004110BF">
        <w:rPr>
          <w:sz w:val="36"/>
          <w:szCs w:val="36"/>
        </w:rPr>
        <w:t>as matrices, let us</w:t>
      </w:r>
      <w:r w:rsidR="00C9510B">
        <w:rPr>
          <w:sz w:val="36"/>
          <w:szCs w:val="36"/>
        </w:rPr>
        <w:t xml:space="preserve"> create labels for </w:t>
      </w:r>
      <w:r w:rsidR="00A4519F">
        <w:rPr>
          <w:sz w:val="36"/>
          <w:szCs w:val="36"/>
        </w:rPr>
        <w:t xml:space="preserve">identifying each face. We will relate the image of each person </w:t>
      </w:r>
      <w:r w:rsidR="008F5251">
        <w:rPr>
          <w:sz w:val="36"/>
          <w:szCs w:val="36"/>
        </w:rPr>
        <w:t>to</w:t>
      </w:r>
      <w:r w:rsidR="00A4519F">
        <w:rPr>
          <w:sz w:val="36"/>
          <w:szCs w:val="36"/>
        </w:rPr>
        <w:t xml:space="preserve"> a specific </w:t>
      </w:r>
      <w:r w:rsidR="008F5251">
        <w:rPr>
          <w:sz w:val="36"/>
          <w:szCs w:val="36"/>
        </w:rPr>
        <w:t>digit. Here is what I used:</w:t>
      </w:r>
    </w:p>
    <w:p w14:paraId="46DC2B9C" w14:textId="7319D853" w:rsidR="00347D6A" w:rsidRDefault="00347D6A" w:rsidP="00347D6A">
      <w:pPr>
        <w:pStyle w:val="Text"/>
        <w:numPr>
          <w:ilvl w:val="0"/>
          <w:numId w:val="4"/>
        </w:numPr>
        <w:rPr>
          <w:sz w:val="36"/>
          <w:szCs w:val="36"/>
        </w:rPr>
      </w:pPr>
      <w:r>
        <w:rPr>
          <w:sz w:val="36"/>
          <w:szCs w:val="36"/>
        </w:rPr>
        <w:t>0(Zero) =&gt; Donald Trump</w:t>
      </w:r>
    </w:p>
    <w:p w14:paraId="557E5F98" w14:textId="056539D9" w:rsidR="00347D6A" w:rsidRDefault="00347D6A" w:rsidP="00347D6A">
      <w:pPr>
        <w:pStyle w:val="Text"/>
        <w:numPr>
          <w:ilvl w:val="0"/>
          <w:numId w:val="4"/>
        </w:numPr>
        <w:rPr>
          <w:sz w:val="36"/>
          <w:szCs w:val="36"/>
        </w:rPr>
      </w:pPr>
      <w:r>
        <w:rPr>
          <w:sz w:val="36"/>
          <w:szCs w:val="36"/>
        </w:rPr>
        <w:t>1(One) =&gt; Robert Downey Jr.</w:t>
      </w:r>
    </w:p>
    <w:p w14:paraId="70914602" w14:textId="4DCFAAE9" w:rsidR="00347D6A" w:rsidRDefault="00347D6A" w:rsidP="00347D6A">
      <w:pPr>
        <w:pStyle w:val="Text"/>
        <w:numPr>
          <w:ilvl w:val="0"/>
          <w:numId w:val="4"/>
        </w:numPr>
        <w:rPr>
          <w:sz w:val="36"/>
          <w:szCs w:val="36"/>
        </w:rPr>
      </w:pPr>
      <w:r>
        <w:rPr>
          <w:sz w:val="36"/>
          <w:szCs w:val="36"/>
        </w:rPr>
        <w:t xml:space="preserve">2(Two) =&gt; </w:t>
      </w:r>
      <w:r w:rsidR="00FC6246">
        <w:rPr>
          <w:sz w:val="36"/>
          <w:szCs w:val="36"/>
        </w:rPr>
        <w:t>Will Smith</w:t>
      </w:r>
    </w:p>
    <w:p w14:paraId="61F8A7DB" w14:textId="03E4366F" w:rsidR="00FC6246" w:rsidRDefault="00FC6246" w:rsidP="00FC6246">
      <w:pPr>
        <w:pStyle w:val="Text"/>
        <w:numPr>
          <w:ilvl w:val="0"/>
          <w:numId w:val="4"/>
        </w:numPr>
        <w:rPr>
          <w:sz w:val="36"/>
          <w:szCs w:val="36"/>
        </w:rPr>
      </w:pPr>
      <w:r>
        <w:rPr>
          <w:sz w:val="36"/>
          <w:szCs w:val="36"/>
        </w:rPr>
        <w:t>3(Three) =&gt; Alia Bhatt</w:t>
      </w:r>
    </w:p>
    <w:p w14:paraId="21502A3C" w14:textId="56EE8ABD" w:rsidR="00FC6246" w:rsidRDefault="00767B7D" w:rsidP="00FC6246">
      <w:pPr>
        <w:pStyle w:val="Text"/>
        <w:rPr>
          <w:sz w:val="36"/>
          <w:szCs w:val="36"/>
        </w:rPr>
      </w:pPr>
      <w:r>
        <w:rPr>
          <w:sz w:val="36"/>
          <w:szCs w:val="36"/>
        </w:rPr>
        <w:t>Labels are created separately for training and testing</w:t>
      </w:r>
      <w:r w:rsidR="009560AA">
        <w:rPr>
          <w:sz w:val="36"/>
          <w:szCs w:val="36"/>
        </w:rPr>
        <w:t>. It consists of 2 list namely train_labels and test_labels.</w:t>
      </w:r>
    </w:p>
    <w:p w14:paraId="6D2D439A" w14:textId="12DAD6CB" w:rsidR="009560AA" w:rsidRDefault="009560AA" w:rsidP="00864E81">
      <w:pPr>
        <w:pStyle w:val="Text"/>
        <w:numPr>
          <w:ilvl w:val="0"/>
          <w:numId w:val="5"/>
        </w:numPr>
        <w:rPr>
          <w:sz w:val="36"/>
          <w:szCs w:val="36"/>
        </w:rPr>
      </w:pPr>
      <w:r>
        <w:rPr>
          <w:sz w:val="36"/>
          <w:szCs w:val="36"/>
        </w:rPr>
        <w:t>train_labels includes</w:t>
      </w:r>
      <w:r w:rsidR="006C5F98">
        <w:rPr>
          <w:sz w:val="36"/>
          <w:szCs w:val="36"/>
        </w:rPr>
        <w:t xml:space="preserve"> a total of</w:t>
      </w:r>
      <w:r>
        <w:rPr>
          <w:sz w:val="36"/>
          <w:szCs w:val="36"/>
        </w:rPr>
        <w:t xml:space="preserve"> </w:t>
      </w:r>
      <w:r w:rsidR="006C5F98">
        <w:rPr>
          <w:sz w:val="36"/>
          <w:szCs w:val="36"/>
        </w:rPr>
        <w:t>200 elements and equal number of 0,1,2 and 3.</w:t>
      </w:r>
    </w:p>
    <w:p w14:paraId="6A34CDD7" w14:textId="1A9619F8" w:rsidR="006C5F98" w:rsidRDefault="006C5F98" w:rsidP="00FC6246">
      <w:pPr>
        <w:pStyle w:val="Text"/>
        <w:numPr>
          <w:ilvl w:val="0"/>
          <w:numId w:val="5"/>
        </w:numPr>
        <w:rPr>
          <w:sz w:val="36"/>
          <w:szCs w:val="36"/>
        </w:rPr>
      </w:pPr>
      <w:r>
        <w:rPr>
          <w:sz w:val="36"/>
          <w:szCs w:val="36"/>
        </w:rPr>
        <w:t>train_labels includes a total of 100 elements and equal number of 0,1,2 and 3.</w:t>
      </w:r>
    </w:p>
    <w:p w14:paraId="3A3CFE22" w14:textId="16DE5282" w:rsidR="00864E81" w:rsidRDefault="00864E81" w:rsidP="00864E81">
      <w:pPr>
        <w:pStyle w:val="Text"/>
        <w:rPr>
          <w:sz w:val="36"/>
          <w:szCs w:val="36"/>
        </w:rPr>
      </w:pPr>
      <w:r>
        <w:rPr>
          <w:sz w:val="36"/>
          <w:szCs w:val="36"/>
        </w:rPr>
        <w:t xml:space="preserve">After creating these lists, </w:t>
      </w:r>
      <w:r w:rsidR="00DE6F50">
        <w:rPr>
          <w:sz w:val="36"/>
          <w:szCs w:val="36"/>
        </w:rPr>
        <w:t>they are shuffled so that these labels are distributed randomly within the lists. Here is the code for train_labels</w:t>
      </w:r>
      <w:r w:rsidR="005438E0">
        <w:rPr>
          <w:sz w:val="36"/>
          <w:szCs w:val="36"/>
        </w:rPr>
        <w:t xml:space="preserve"> :</w:t>
      </w:r>
    </w:p>
    <w:p w14:paraId="37198EED" w14:textId="226F4ADC" w:rsidR="005438E0" w:rsidRPr="00864E81" w:rsidRDefault="005438E0" w:rsidP="00864E81">
      <w:pPr>
        <w:pStyle w:val="Text"/>
        <w:rPr>
          <w:sz w:val="36"/>
          <w:szCs w:val="36"/>
        </w:rPr>
      </w:pPr>
      <w:r w:rsidRPr="005438E0">
        <w:rPr>
          <w:noProof/>
          <w:sz w:val="36"/>
          <w:szCs w:val="36"/>
        </w:rPr>
        <w:drawing>
          <wp:inline distT="0" distB="0" distL="0" distR="0" wp14:anchorId="6AE85889" wp14:editId="6C2FD2DD">
            <wp:extent cx="6782801" cy="3848986"/>
            <wp:effectExtent l="0" t="0" r="0" b="0"/>
            <wp:docPr id="7408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6284" name=""/>
                    <pic:cNvPicPr/>
                  </pic:nvPicPr>
                  <pic:blipFill>
                    <a:blip r:embed="rId19"/>
                    <a:stretch>
                      <a:fillRect/>
                    </a:stretch>
                  </pic:blipFill>
                  <pic:spPr>
                    <a:xfrm>
                      <a:off x="0" y="0"/>
                      <a:ext cx="6806085" cy="3862199"/>
                    </a:xfrm>
                    <a:prstGeom prst="rect">
                      <a:avLst/>
                    </a:prstGeom>
                  </pic:spPr>
                </pic:pic>
              </a:graphicData>
            </a:graphic>
          </wp:inline>
        </w:drawing>
      </w:r>
    </w:p>
    <w:p w14:paraId="74CA2C31" w14:textId="2CB879F9" w:rsidR="001337FF" w:rsidRDefault="003705DD" w:rsidP="00062A3C">
      <w:pPr>
        <w:pStyle w:val="Text"/>
        <w:rPr>
          <w:sz w:val="32"/>
          <w:szCs w:val="32"/>
        </w:rPr>
      </w:pPr>
      <w:r w:rsidRPr="003705DD">
        <w:rPr>
          <w:sz w:val="32"/>
          <w:szCs w:val="32"/>
        </w:rPr>
        <w:t>The labels for testing are generated in the similar way except they are 100 in total</w:t>
      </w:r>
      <w:r>
        <w:rPr>
          <w:sz w:val="32"/>
          <w:szCs w:val="32"/>
        </w:rPr>
        <w:t xml:space="preserve">. </w:t>
      </w:r>
      <w:r w:rsidR="007F5A9C">
        <w:rPr>
          <w:sz w:val="32"/>
          <w:szCs w:val="32"/>
        </w:rPr>
        <w:t>I</w:t>
      </w:r>
      <w:r w:rsidR="00B43665">
        <w:rPr>
          <w:sz w:val="32"/>
          <w:szCs w:val="32"/>
        </w:rPr>
        <w:t xml:space="preserve"> am not putting the code for that in here but it is very obvious</w:t>
      </w:r>
      <w:r w:rsidR="001337FF">
        <w:rPr>
          <w:sz w:val="32"/>
          <w:szCs w:val="32"/>
        </w:rPr>
        <w:t>.</w:t>
      </w:r>
    </w:p>
    <w:p w14:paraId="2C87F0F9" w14:textId="0B0E386F" w:rsidR="008F5251" w:rsidRPr="003705DD" w:rsidRDefault="001337FF" w:rsidP="00062A3C">
      <w:pPr>
        <w:pStyle w:val="Text"/>
        <w:rPr>
          <w:sz w:val="32"/>
          <w:szCs w:val="32"/>
        </w:rPr>
      </w:pPr>
      <w:r>
        <w:rPr>
          <w:sz w:val="32"/>
          <w:szCs w:val="32"/>
        </w:rPr>
        <w:lastRenderedPageBreak/>
        <w:t>Let us read the images now:</w:t>
      </w:r>
    </w:p>
    <w:p w14:paraId="61F86D48" w14:textId="77777777" w:rsidR="001337FF" w:rsidRDefault="00887F41" w:rsidP="00062A3C">
      <w:pPr>
        <w:pStyle w:val="Text"/>
        <w:rPr>
          <w:noProof/>
        </w:rPr>
      </w:pPr>
      <w:r w:rsidRPr="00887F41">
        <w:rPr>
          <w:noProof/>
          <w:sz w:val="36"/>
          <w:szCs w:val="36"/>
        </w:rPr>
        <w:drawing>
          <wp:inline distT="0" distB="0" distL="0" distR="0" wp14:anchorId="1D958394" wp14:editId="2A7AC196">
            <wp:extent cx="6858000" cy="2988310"/>
            <wp:effectExtent l="0" t="0" r="0" b="2540"/>
            <wp:docPr id="73127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77730" name=""/>
                    <pic:cNvPicPr/>
                  </pic:nvPicPr>
                  <pic:blipFill>
                    <a:blip r:embed="rId20"/>
                    <a:stretch>
                      <a:fillRect/>
                    </a:stretch>
                  </pic:blipFill>
                  <pic:spPr>
                    <a:xfrm>
                      <a:off x="0" y="0"/>
                      <a:ext cx="6858000" cy="2988310"/>
                    </a:xfrm>
                    <a:prstGeom prst="rect">
                      <a:avLst/>
                    </a:prstGeom>
                  </pic:spPr>
                </pic:pic>
              </a:graphicData>
            </a:graphic>
          </wp:inline>
        </w:drawing>
      </w:r>
      <w:r w:rsidR="008F1D6F" w:rsidRPr="008F1D6F">
        <w:rPr>
          <w:noProof/>
        </w:rPr>
        <w:t xml:space="preserve"> </w:t>
      </w:r>
    </w:p>
    <w:p w14:paraId="1E64BE96" w14:textId="168B00C3" w:rsidR="001337FF" w:rsidRDefault="00714E45" w:rsidP="00062A3C">
      <w:pPr>
        <w:pStyle w:val="Text"/>
        <w:rPr>
          <w:noProof/>
        </w:rPr>
      </w:pPr>
      <w:r>
        <w:rPr>
          <w:noProof/>
        </w:rPr>
        <w:t xml:space="preserve">First we define a list to store the training data. As pre-processing </w:t>
      </w:r>
      <w:r w:rsidR="007F5A9C">
        <w:rPr>
          <w:noProof/>
        </w:rPr>
        <w:t xml:space="preserve">will involve resizing the images to </w:t>
      </w:r>
      <w:r w:rsidR="00967DAE">
        <w:rPr>
          <w:noProof/>
        </w:rPr>
        <w:t>same value we define the width and height of image. It can be taken anything.</w:t>
      </w:r>
      <w:r w:rsidR="002107A7">
        <w:rPr>
          <w:noProof/>
        </w:rPr>
        <w:t xml:space="preserve"> Now you understand</w:t>
      </w:r>
      <w:r w:rsidR="004233E0">
        <w:rPr>
          <w:noProof/>
        </w:rPr>
        <w:t xml:space="preserve">, why we shuffled </w:t>
      </w:r>
      <w:r w:rsidR="007B1A71">
        <w:rPr>
          <w:noProof/>
        </w:rPr>
        <w:t>the labels because it ensures that training data is distributed randomly.</w:t>
      </w:r>
    </w:p>
    <w:p w14:paraId="03D238DC" w14:textId="6F97FE59" w:rsidR="007B1A71" w:rsidRDefault="007B1A71" w:rsidP="00062A3C">
      <w:pPr>
        <w:pStyle w:val="Text"/>
        <w:rPr>
          <w:noProof/>
        </w:rPr>
      </w:pPr>
      <w:r>
        <w:rPr>
          <w:noProof/>
        </w:rPr>
        <w:t xml:space="preserve">If the label matches </w:t>
      </w:r>
      <w:r w:rsidR="00E67600">
        <w:rPr>
          <w:noProof/>
        </w:rPr>
        <w:t xml:space="preserve">the require label, path is taken from the respective training list and </w:t>
      </w:r>
      <w:r w:rsidR="004729A1">
        <w:rPr>
          <w:noProof/>
        </w:rPr>
        <w:t>we can obtained the path of the image by using os library which joins the path of the list with that particular image</w:t>
      </w:r>
      <w:r w:rsidR="000A0938">
        <w:rPr>
          <w:noProof/>
        </w:rPr>
        <w:t>, ultimately giving the path</w:t>
      </w:r>
      <w:r w:rsidR="00342726">
        <w:rPr>
          <w:noProof/>
        </w:rPr>
        <w:t xml:space="preserve"> of image</w:t>
      </w:r>
      <w:r w:rsidR="002A0928">
        <w:rPr>
          <w:noProof/>
        </w:rPr>
        <w:t xml:space="preserve">. After getting the path of </w:t>
      </w:r>
      <w:r w:rsidR="0030065B">
        <w:rPr>
          <w:noProof/>
        </w:rPr>
        <w:t xml:space="preserve">image, </w:t>
      </w:r>
      <w:r w:rsidR="00A73422">
        <w:rPr>
          <w:noProof/>
        </w:rPr>
        <w:t>I used cv2 to read the image</w:t>
      </w:r>
      <w:r w:rsidR="004F7E22">
        <w:rPr>
          <w:noProof/>
        </w:rPr>
        <w:t>, resize it to required size</w:t>
      </w:r>
      <w:r w:rsidR="000759C0">
        <w:rPr>
          <w:noProof/>
        </w:rPr>
        <w:t xml:space="preserve"> and append the image into training data,</w:t>
      </w:r>
      <w:r w:rsidR="006835C1">
        <w:rPr>
          <w:noProof/>
        </w:rPr>
        <w:t xml:space="preserve"> </w:t>
      </w:r>
      <w:r w:rsidR="000759C0">
        <w:rPr>
          <w:noProof/>
        </w:rPr>
        <w:t xml:space="preserve">giving us </w:t>
      </w:r>
      <w:r w:rsidR="00B81662">
        <w:rPr>
          <w:noProof/>
        </w:rPr>
        <w:t xml:space="preserve">randomly distributed </w:t>
      </w:r>
      <w:r w:rsidR="007C396F">
        <w:rPr>
          <w:noProof/>
        </w:rPr>
        <w:t>training sets.</w:t>
      </w:r>
      <w:r w:rsidR="00C17B15">
        <w:rPr>
          <w:noProof/>
        </w:rPr>
        <w:t xml:space="preserve"> </w:t>
      </w:r>
      <w:r w:rsidR="00DB027B">
        <w:rPr>
          <w:noProof/>
        </w:rPr>
        <w:t>Similarly, test data</w:t>
      </w:r>
      <w:r w:rsidR="00175539">
        <w:rPr>
          <w:noProof/>
        </w:rPr>
        <w:t xml:space="preserve"> can also be obtained.</w:t>
      </w:r>
    </w:p>
    <w:p w14:paraId="227A9BE7" w14:textId="011F691C" w:rsidR="00C17B15" w:rsidRDefault="008F1D6F" w:rsidP="00062A3C">
      <w:pPr>
        <w:pStyle w:val="Text"/>
        <w:rPr>
          <w:sz w:val="36"/>
          <w:szCs w:val="36"/>
        </w:rPr>
      </w:pPr>
      <w:r w:rsidRPr="008F1D6F">
        <w:rPr>
          <w:noProof/>
          <w:sz w:val="36"/>
          <w:szCs w:val="36"/>
        </w:rPr>
        <w:drawing>
          <wp:inline distT="0" distB="0" distL="0" distR="0" wp14:anchorId="458DDFC6" wp14:editId="5B4BF192">
            <wp:extent cx="6475228" cy="3323950"/>
            <wp:effectExtent l="0" t="0" r="1905" b="0"/>
            <wp:docPr id="31126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67656" name=""/>
                    <pic:cNvPicPr/>
                  </pic:nvPicPr>
                  <pic:blipFill>
                    <a:blip r:embed="rId21"/>
                    <a:stretch>
                      <a:fillRect/>
                    </a:stretch>
                  </pic:blipFill>
                  <pic:spPr>
                    <a:xfrm>
                      <a:off x="0" y="0"/>
                      <a:ext cx="6490668" cy="3331876"/>
                    </a:xfrm>
                    <a:prstGeom prst="rect">
                      <a:avLst/>
                    </a:prstGeom>
                  </pic:spPr>
                </pic:pic>
              </a:graphicData>
            </a:graphic>
          </wp:inline>
        </w:drawing>
      </w:r>
    </w:p>
    <w:p w14:paraId="0CD12835" w14:textId="77777777" w:rsidR="00FC540E" w:rsidRDefault="00FC540E" w:rsidP="00FF62C1">
      <w:pPr>
        <w:pStyle w:val="Heading1"/>
      </w:pPr>
      <w:r w:rsidRPr="00FC540E">
        <w:lastRenderedPageBreak/>
        <w:t>Model Architecture:</w:t>
      </w:r>
    </w:p>
    <w:p w14:paraId="161DB862" w14:textId="77777777" w:rsidR="0039606C" w:rsidRDefault="0039606C" w:rsidP="0039606C">
      <w:pPr>
        <w:pStyle w:val="Text"/>
        <w:rPr>
          <w:sz w:val="36"/>
          <w:szCs w:val="36"/>
        </w:rPr>
      </w:pPr>
    </w:p>
    <w:p w14:paraId="2D0FF585" w14:textId="75F4EFFD" w:rsidR="00C17B15" w:rsidRDefault="0039606C" w:rsidP="0039606C">
      <w:pPr>
        <w:pStyle w:val="Text"/>
        <w:rPr>
          <w:sz w:val="36"/>
          <w:szCs w:val="36"/>
        </w:rPr>
      </w:pPr>
      <w:r>
        <w:rPr>
          <w:sz w:val="36"/>
          <w:szCs w:val="36"/>
        </w:rPr>
        <w:t xml:space="preserve">Now that we have training data and test data. We convert the labels into </w:t>
      </w:r>
      <w:r w:rsidR="00C1411F">
        <w:rPr>
          <w:sz w:val="36"/>
          <w:szCs w:val="36"/>
        </w:rPr>
        <w:t>one hot labels.</w:t>
      </w:r>
      <w:r w:rsidR="00D3642D">
        <w:rPr>
          <w:sz w:val="36"/>
          <w:szCs w:val="36"/>
        </w:rPr>
        <w:t xml:space="preserve"> </w:t>
      </w:r>
      <w:r w:rsidR="00DF26BF">
        <w:rPr>
          <w:sz w:val="36"/>
          <w:szCs w:val="36"/>
        </w:rPr>
        <w:t>The next step is to develop a model. I have already studied the concepts and working of deep neural network</w:t>
      </w:r>
      <w:r w:rsidR="006814F7">
        <w:rPr>
          <w:sz w:val="36"/>
          <w:szCs w:val="36"/>
        </w:rPr>
        <w:t xml:space="preserve">s where I performed binary classification using NumPy, etc.  </w:t>
      </w:r>
      <w:r w:rsidR="00301D84">
        <w:rPr>
          <w:sz w:val="36"/>
          <w:szCs w:val="36"/>
        </w:rPr>
        <w:t>However, for developing</w:t>
      </w:r>
      <w:r w:rsidR="001F413C">
        <w:rPr>
          <w:sz w:val="36"/>
          <w:szCs w:val="36"/>
        </w:rPr>
        <w:t xml:space="preserve"> the model, we will use TensorFlow. After watching TensorFlow tutorial video</w:t>
      </w:r>
      <w:r w:rsidR="00394378">
        <w:rPr>
          <w:sz w:val="36"/>
          <w:szCs w:val="36"/>
        </w:rPr>
        <w:t xml:space="preserve">s, </w:t>
      </w:r>
      <w:r w:rsidR="000E54B6">
        <w:rPr>
          <w:sz w:val="36"/>
          <w:szCs w:val="36"/>
        </w:rPr>
        <w:t>it was really a piece of cake.</w:t>
      </w:r>
      <w:r w:rsidR="00A139E3">
        <w:rPr>
          <w:sz w:val="36"/>
          <w:szCs w:val="36"/>
        </w:rPr>
        <w:br/>
        <w:t xml:space="preserve">Here is the stepwise </w:t>
      </w:r>
      <w:r w:rsidR="00FD3356">
        <w:rPr>
          <w:sz w:val="36"/>
          <w:szCs w:val="36"/>
        </w:rPr>
        <w:t>explanation of each line of code</w:t>
      </w:r>
      <w:r w:rsidR="000F72E8">
        <w:rPr>
          <w:sz w:val="36"/>
          <w:szCs w:val="36"/>
        </w:rPr>
        <w:t>:</w:t>
      </w:r>
    </w:p>
    <w:p w14:paraId="4C992418" w14:textId="6EC87F87" w:rsidR="000F72E8" w:rsidRDefault="003A7CAE" w:rsidP="0039606C">
      <w:pPr>
        <w:pStyle w:val="Text"/>
      </w:pPr>
      <w:r w:rsidRPr="003A7CAE">
        <w:rPr>
          <w:noProof/>
        </w:rPr>
        <w:drawing>
          <wp:inline distT="0" distB="0" distL="0" distR="0" wp14:anchorId="1CD15F26" wp14:editId="066401C4">
            <wp:extent cx="6858000" cy="3446780"/>
            <wp:effectExtent l="0" t="0" r="0" b="1270"/>
            <wp:docPr id="4940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66867" name=""/>
                    <pic:cNvPicPr/>
                  </pic:nvPicPr>
                  <pic:blipFill>
                    <a:blip r:embed="rId22"/>
                    <a:stretch>
                      <a:fillRect/>
                    </a:stretch>
                  </pic:blipFill>
                  <pic:spPr>
                    <a:xfrm>
                      <a:off x="0" y="0"/>
                      <a:ext cx="6858000" cy="3446780"/>
                    </a:xfrm>
                    <a:prstGeom prst="rect">
                      <a:avLst/>
                    </a:prstGeom>
                  </pic:spPr>
                </pic:pic>
              </a:graphicData>
            </a:graphic>
          </wp:inline>
        </w:drawing>
      </w:r>
    </w:p>
    <w:p w14:paraId="68DCFE94" w14:textId="3CD6A9BA" w:rsidR="00062A3C" w:rsidRDefault="00D90538" w:rsidP="00062A3C">
      <w:pPr>
        <w:pStyle w:val="Text"/>
        <w:rPr>
          <w:sz w:val="36"/>
          <w:szCs w:val="36"/>
        </w:rPr>
      </w:pPr>
      <w:r>
        <w:rPr>
          <w:sz w:val="36"/>
          <w:szCs w:val="36"/>
        </w:rPr>
        <w:t>F</w:t>
      </w:r>
      <w:r w:rsidR="00A42EBE">
        <w:rPr>
          <w:sz w:val="36"/>
          <w:szCs w:val="36"/>
        </w:rPr>
        <w:t xml:space="preserve">irst input_vals is input </w:t>
      </w:r>
      <w:r w:rsidR="005D7121">
        <w:rPr>
          <w:sz w:val="36"/>
          <w:szCs w:val="36"/>
        </w:rPr>
        <w:t xml:space="preserve">which decides what size of </w:t>
      </w:r>
      <w:r w:rsidR="00BB3038">
        <w:rPr>
          <w:sz w:val="36"/>
          <w:szCs w:val="36"/>
        </w:rPr>
        <w:t>input will be entering.</w:t>
      </w:r>
      <w:r w:rsidR="008971EA">
        <w:rPr>
          <w:sz w:val="36"/>
          <w:szCs w:val="36"/>
        </w:rPr>
        <w:t xml:space="preserve"> </w:t>
      </w:r>
      <w:r w:rsidR="00A33703">
        <w:rPr>
          <w:sz w:val="36"/>
          <w:szCs w:val="36"/>
        </w:rPr>
        <w:t>X is a tempora</w:t>
      </w:r>
      <w:r w:rsidR="004C2ED2">
        <w:rPr>
          <w:sz w:val="36"/>
          <w:szCs w:val="36"/>
        </w:rPr>
        <w:t xml:space="preserve">ry layer which is a </w:t>
      </w:r>
      <w:r w:rsidR="00A83187">
        <w:rPr>
          <w:sz w:val="36"/>
          <w:szCs w:val="36"/>
        </w:rPr>
        <w:t xml:space="preserve">2-D </w:t>
      </w:r>
      <w:r w:rsidR="004C2ED2">
        <w:rPr>
          <w:sz w:val="36"/>
          <w:szCs w:val="36"/>
        </w:rPr>
        <w:t>convo</w:t>
      </w:r>
      <w:r w:rsidR="00E83D1F">
        <w:rPr>
          <w:sz w:val="36"/>
          <w:szCs w:val="36"/>
        </w:rPr>
        <w:t xml:space="preserve">lutional </w:t>
      </w:r>
      <w:r w:rsidR="00372439">
        <w:rPr>
          <w:sz w:val="36"/>
          <w:szCs w:val="36"/>
        </w:rPr>
        <w:t xml:space="preserve">layer (which are extremely helpful </w:t>
      </w:r>
      <w:r w:rsidR="00062264">
        <w:rPr>
          <w:sz w:val="36"/>
          <w:szCs w:val="36"/>
        </w:rPr>
        <w:t>in face recognition system</w:t>
      </w:r>
      <w:r w:rsidR="00A83187">
        <w:rPr>
          <w:sz w:val="36"/>
          <w:szCs w:val="36"/>
        </w:rPr>
        <w:t>)</w:t>
      </w:r>
      <w:r w:rsidR="00B97BD0">
        <w:rPr>
          <w:sz w:val="36"/>
          <w:szCs w:val="36"/>
        </w:rPr>
        <w:t xml:space="preserve"> and 32 in first line represents the number of filters or kernels. It means that</w:t>
      </w:r>
      <w:r w:rsidR="00E105AF">
        <w:rPr>
          <w:sz w:val="36"/>
          <w:szCs w:val="36"/>
        </w:rPr>
        <w:t xml:space="preserve"> model will go through the layer for 32 times to detect a pattern or something.</w:t>
      </w:r>
      <w:r w:rsidR="00282CD9">
        <w:rPr>
          <w:sz w:val="36"/>
          <w:szCs w:val="36"/>
        </w:rPr>
        <w:t xml:space="preserve"> Then (3,3) represents </w:t>
      </w:r>
      <w:r w:rsidR="00703FAF">
        <w:rPr>
          <w:sz w:val="36"/>
          <w:szCs w:val="36"/>
        </w:rPr>
        <w:t xml:space="preserve">each filter will have a window size of (3,3) </w:t>
      </w:r>
      <w:r w:rsidR="00F2121F">
        <w:rPr>
          <w:sz w:val="36"/>
          <w:szCs w:val="36"/>
        </w:rPr>
        <w:t xml:space="preserve">to slide over </w:t>
      </w:r>
      <w:r w:rsidR="00AC267A">
        <w:rPr>
          <w:sz w:val="36"/>
          <w:szCs w:val="36"/>
        </w:rPr>
        <w:t>input</w:t>
      </w:r>
      <w:r w:rsidR="00F2121F">
        <w:rPr>
          <w:sz w:val="36"/>
          <w:szCs w:val="36"/>
        </w:rPr>
        <w:t xml:space="preserve"> data in that layer.</w:t>
      </w:r>
      <w:r w:rsidR="00AC267A">
        <w:rPr>
          <w:sz w:val="36"/>
          <w:szCs w:val="36"/>
        </w:rPr>
        <w:t xml:space="preserve"> Activation is relu means that </w:t>
      </w:r>
      <w:r w:rsidR="00AC13CC">
        <w:rPr>
          <w:sz w:val="36"/>
          <w:szCs w:val="36"/>
        </w:rPr>
        <w:t>the output will be non-negative</w:t>
      </w:r>
      <w:r w:rsidR="007B3A9F">
        <w:rPr>
          <w:sz w:val="36"/>
          <w:szCs w:val="36"/>
        </w:rPr>
        <w:t>. And then input_vals is the output of previous layer.</w:t>
      </w:r>
      <w:r w:rsidR="00A634BF">
        <w:rPr>
          <w:sz w:val="36"/>
          <w:szCs w:val="36"/>
        </w:rPr>
        <w:t xml:space="preserve"> Then max-pooling layer is added which reduces the size of data</w:t>
      </w:r>
      <w:r w:rsidR="00591A77">
        <w:rPr>
          <w:sz w:val="36"/>
          <w:szCs w:val="36"/>
        </w:rPr>
        <w:t xml:space="preserve">. </w:t>
      </w:r>
      <w:r w:rsidR="00591A77" w:rsidRPr="00591A77">
        <w:rPr>
          <w:sz w:val="36"/>
          <w:szCs w:val="36"/>
        </w:rPr>
        <w:t xml:space="preserve">The max-pooling operation takes the </w:t>
      </w:r>
      <w:r w:rsidR="00591A77" w:rsidRPr="00591A77">
        <w:rPr>
          <w:sz w:val="36"/>
          <w:szCs w:val="36"/>
        </w:rPr>
        <w:lastRenderedPageBreak/>
        <w:t>maximum value within each 2x2 window and discards the rest, effectively reducing the size of the feature maps.</w:t>
      </w:r>
      <w:r w:rsidR="00591A77">
        <w:rPr>
          <w:sz w:val="36"/>
          <w:szCs w:val="36"/>
        </w:rPr>
        <w:t xml:space="preserve"> </w:t>
      </w:r>
      <w:r w:rsidR="004B1A48">
        <w:rPr>
          <w:sz w:val="36"/>
          <w:szCs w:val="36"/>
        </w:rPr>
        <w:t xml:space="preserve"> X is the output of previous layer. </w:t>
      </w:r>
      <w:r w:rsidR="00062C01" w:rsidRPr="00062C01">
        <w:rPr>
          <w:sz w:val="36"/>
          <w:szCs w:val="36"/>
        </w:rPr>
        <w:t>Overall, this line of code adds a 2D max-pooling layer to the model, which helps in down sampling the spatial dimensions of the data, making the model more computationally efficient and reducing the risk of overfitting.</w:t>
      </w:r>
      <w:r w:rsidR="00062C01">
        <w:rPr>
          <w:sz w:val="36"/>
          <w:szCs w:val="36"/>
        </w:rPr>
        <w:t xml:space="preserve"> </w:t>
      </w:r>
      <w:r w:rsidR="00591A77">
        <w:rPr>
          <w:sz w:val="36"/>
          <w:szCs w:val="36"/>
        </w:rPr>
        <w:t>T</w:t>
      </w:r>
      <w:r w:rsidR="00565110">
        <w:rPr>
          <w:sz w:val="36"/>
          <w:szCs w:val="36"/>
        </w:rPr>
        <w:t>h</w:t>
      </w:r>
      <w:r w:rsidR="00591A77">
        <w:rPr>
          <w:sz w:val="36"/>
          <w:szCs w:val="36"/>
        </w:rPr>
        <w:t xml:space="preserve">en this process is repeated again and again for </w:t>
      </w:r>
      <w:r w:rsidR="004B1A48">
        <w:rPr>
          <w:sz w:val="36"/>
          <w:szCs w:val="36"/>
        </w:rPr>
        <w:t>4 times</w:t>
      </w:r>
      <w:r w:rsidR="00591A77">
        <w:rPr>
          <w:sz w:val="36"/>
          <w:szCs w:val="36"/>
        </w:rPr>
        <w:t xml:space="preserve"> </w:t>
      </w:r>
      <w:r w:rsidR="002765FB">
        <w:rPr>
          <w:sz w:val="36"/>
          <w:szCs w:val="36"/>
        </w:rPr>
        <w:t>executing 4 co</w:t>
      </w:r>
      <w:r w:rsidR="004816DF">
        <w:rPr>
          <w:sz w:val="36"/>
          <w:szCs w:val="36"/>
        </w:rPr>
        <w:t>n</w:t>
      </w:r>
      <w:r w:rsidR="002765FB">
        <w:rPr>
          <w:sz w:val="36"/>
          <w:szCs w:val="36"/>
        </w:rPr>
        <w:t xml:space="preserve">volutional and 4 </w:t>
      </w:r>
      <w:r w:rsidR="004816DF">
        <w:rPr>
          <w:sz w:val="36"/>
          <w:szCs w:val="36"/>
        </w:rPr>
        <w:t>max-pooling layers</w:t>
      </w:r>
      <w:r w:rsidR="00565110">
        <w:rPr>
          <w:sz w:val="36"/>
          <w:szCs w:val="36"/>
        </w:rPr>
        <w:t>.</w:t>
      </w:r>
    </w:p>
    <w:p w14:paraId="223CC1A4" w14:textId="5DF36F9C" w:rsidR="00904E69" w:rsidRDefault="00904E69" w:rsidP="00062A3C">
      <w:pPr>
        <w:pStyle w:val="Text"/>
        <w:rPr>
          <w:sz w:val="36"/>
          <w:szCs w:val="36"/>
        </w:rPr>
      </w:pPr>
      <w:r>
        <w:rPr>
          <w:sz w:val="36"/>
          <w:szCs w:val="36"/>
        </w:rPr>
        <w:t>Now we add dense layers to it which require 1-D arrays</w:t>
      </w:r>
      <w:r w:rsidR="003F7876">
        <w:rPr>
          <w:sz w:val="36"/>
          <w:szCs w:val="36"/>
        </w:rPr>
        <w:t xml:space="preserve"> </w:t>
      </w:r>
      <w:r w:rsidR="00622E9D">
        <w:rPr>
          <w:sz w:val="36"/>
          <w:szCs w:val="36"/>
        </w:rPr>
        <w:t xml:space="preserve">so we use “x.flatten” to flatten the 2-D array into 1-D. Then with activation relu and </w:t>
      </w:r>
      <w:r w:rsidR="00E66AAD">
        <w:rPr>
          <w:sz w:val="36"/>
          <w:szCs w:val="36"/>
        </w:rPr>
        <w:t>128 neurons, wee move on to next layer. This is repeated 3 times with different number of neurons and finally we move onto output layer. This layer takes output of 3</w:t>
      </w:r>
      <w:r w:rsidR="00E66AAD" w:rsidRPr="00E66AAD">
        <w:rPr>
          <w:sz w:val="36"/>
          <w:szCs w:val="36"/>
          <w:vertAlign w:val="superscript"/>
        </w:rPr>
        <w:t>rd</w:t>
      </w:r>
      <w:r w:rsidR="00E66AAD">
        <w:rPr>
          <w:sz w:val="36"/>
          <w:szCs w:val="36"/>
        </w:rPr>
        <w:t xml:space="preserve"> </w:t>
      </w:r>
      <w:r w:rsidR="000810DE">
        <w:rPr>
          <w:sz w:val="36"/>
          <w:szCs w:val="36"/>
        </w:rPr>
        <w:t>dense layer as input and produces an output using 4 neurons</w:t>
      </w:r>
      <w:r w:rsidR="007C5ADB">
        <w:rPr>
          <w:sz w:val="36"/>
          <w:szCs w:val="36"/>
        </w:rPr>
        <w:t xml:space="preserve">. It is important that number of neurons in last layer equals to number of classes the model will classify the data into and we use SoftMax activation in last layer because </w:t>
      </w:r>
      <w:r w:rsidR="00FB25A4">
        <w:rPr>
          <w:sz w:val="36"/>
          <w:szCs w:val="36"/>
        </w:rPr>
        <w:t>we need output in terms of probability and SoftMax does that.</w:t>
      </w:r>
    </w:p>
    <w:p w14:paraId="29FBE97A" w14:textId="1D07454A" w:rsidR="00843454" w:rsidRDefault="00843454" w:rsidP="00062A3C">
      <w:pPr>
        <w:pStyle w:val="Text"/>
        <w:rPr>
          <w:sz w:val="36"/>
          <w:szCs w:val="36"/>
        </w:rPr>
      </w:pPr>
      <w:r w:rsidRPr="00843454">
        <w:rPr>
          <w:noProof/>
          <w:sz w:val="36"/>
          <w:szCs w:val="36"/>
        </w:rPr>
        <w:drawing>
          <wp:inline distT="0" distB="0" distL="0" distR="0" wp14:anchorId="32776493" wp14:editId="1BB91DD1">
            <wp:extent cx="9404419" cy="2062716"/>
            <wp:effectExtent l="0" t="0" r="6350" b="0"/>
            <wp:docPr id="162847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2673" name=""/>
                    <pic:cNvPicPr/>
                  </pic:nvPicPr>
                  <pic:blipFill>
                    <a:blip r:embed="rId23"/>
                    <a:stretch>
                      <a:fillRect/>
                    </a:stretch>
                  </pic:blipFill>
                  <pic:spPr>
                    <a:xfrm>
                      <a:off x="0" y="0"/>
                      <a:ext cx="9469724" cy="2077040"/>
                    </a:xfrm>
                    <a:prstGeom prst="rect">
                      <a:avLst/>
                    </a:prstGeom>
                  </pic:spPr>
                </pic:pic>
              </a:graphicData>
            </a:graphic>
          </wp:inline>
        </w:drawing>
      </w:r>
    </w:p>
    <w:p w14:paraId="7EA50E46" w14:textId="50D56D03" w:rsidR="00A97C8E" w:rsidRDefault="00A97C8E" w:rsidP="00062A3C">
      <w:pPr>
        <w:pStyle w:val="Text"/>
        <w:rPr>
          <w:sz w:val="36"/>
          <w:szCs w:val="36"/>
        </w:rPr>
      </w:pPr>
      <w:r>
        <w:rPr>
          <w:sz w:val="36"/>
          <w:szCs w:val="36"/>
        </w:rPr>
        <w:t>Now we make a model which uses the previous layers into it.</w:t>
      </w:r>
    </w:p>
    <w:p w14:paraId="67EA8352" w14:textId="0EF221BF" w:rsidR="00302D4E" w:rsidRDefault="00302D4E" w:rsidP="00062A3C">
      <w:pPr>
        <w:pStyle w:val="Text"/>
        <w:rPr>
          <w:sz w:val="36"/>
          <w:szCs w:val="36"/>
        </w:rPr>
      </w:pPr>
      <w:r>
        <w:rPr>
          <w:sz w:val="36"/>
          <w:szCs w:val="36"/>
        </w:rPr>
        <w:t xml:space="preserve">We compile the model with Adam optimizer which is a very popular and adaptive optimizer, this </w:t>
      </w:r>
      <w:r w:rsidR="00AF5721">
        <w:rPr>
          <w:sz w:val="36"/>
          <w:szCs w:val="36"/>
        </w:rPr>
        <w:t>takes care of setting up a decent learning rate.</w:t>
      </w:r>
      <w:r w:rsidR="00D16704" w:rsidRPr="00D16704">
        <w:t xml:space="preserve"> </w:t>
      </w:r>
      <w:r w:rsidR="00D16704" w:rsidRPr="00D16704">
        <w:rPr>
          <w:sz w:val="36"/>
          <w:szCs w:val="36"/>
        </w:rPr>
        <w:t>It adapts the learning rate for each parameter based on the past gradients, which allows it to handle sparse gradients and noisy data efficiently. It also incorporates momentum to accelerate the learning process in the right direction.</w:t>
      </w:r>
    </w:p>
    <w:p w14:paraId="129011FF" w14:textId="77777777" w:rsidR="00177D64" w:rsidRDefault="00447294" w:rsidP="00062A3C">
      <w:pPr>
        <w:pStyle w:val="Text"/>
        <w:rPr>
          <w:sz w:val="36"/>
          <w:szCs w:val="36"/>
        </w:rPr>
      </w:pPr>
      <w:r>
        <w:rPr>
          <w:sz w:val="36"/>
          <w:szCs w:val="36"/>
        </w:rPr>
        <w:lastRenderedPageBreak/>
        <w:t>Loss is defined as categorical-cross entropy which is suitable for multi class classification</w:t>
      </w:r>
      <w:r w:rsidR="004B7B20">
        <w:rPr>
          <w:sz w:val="36"/>
          <w:szCs w:val="36"/>
        </w:rPr>
        <w:t>.</w:t>
      </w:r>
    </w:p>
    <w:p w14:paraId="293BAD9D" w14:textId="6DCC2DD7" w:rsidR="00177D64" w:rsidRDefault="00177D64" w:rsidP="00062A3C">
      <w:pPr>
        <w:pStyle w:val="Text"/>
        <w:rPr>
          <w:sz w:val="36"/>
          <w:szCs w:val="36"/>
        </w:rPr>
      </w:pPr>
      <w:r w:rsidRPr="00177D64">
        <w:rPr>
          <w:noProof/>
          <w:sz w:val="36"/>
          <w:szCs w:val="36"/>
        </w:rPr>
        <w:drawing>
          <wp:inline distT="0" distB="0" distL="0" distR="0" wp14:anchorId="4D07737C" wp14:editId="3EDE1892">
            <wp:extent cx="6932428" cy="2833639"/>
            <wp:effectExtent l="0" t="0" r="1905" b="5080"/>
            <wp:docPr id="117269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90829" name=""/>
                    <pic:cNvPicPr/>
                  </pic:nvPicPr>
                  <pic:blipFill>
                    <a:blip r:embed="rId24"/>
                    <a:stretch>
                      <a:fillRect/>
                    </a:stretch>
                  </pic:blipFill>
                  <pic:spPr>
                    <a:xfrm>
                      <a:off x="0" y="0"/>
                      <a:ext cx="6964061" cy="2846569"/>
                    </a:xfrm>
                    <a:prstGeom prst="rect">
                      <a:avLst/>
                    </a:prstGeom>
                  </pic:spPr>
                </pic:pic>
              </a:graphicData>
            </a:graphic>
          </wp:inline>
        </w:drawing>
      </w:r>
    </w:p>
    <w:p w14:paraId="1DED450D" w14:textId="484DD620" w:rsidR="00447294" w:rsidRDefault="00E925E0" w:rsidP="00062A3C">
      <w:pPr>
        <w:pStyle w:val="Text"/>
        <w:rPr>
          <w:sz w:val="36"/>
          <w:szCs w:val="36"/>
        </w:rPr>
      </w:pPr>
      <w:r>
        <w:rPr>
          <w:sz w:val="36"/>
          <w:szCs w:val="36"/>
        </w:rPr>
        <w:t xml:space="preserve"> Accuracy, as the name suggests</w:t>
      </w:r>
      <w:r w:rsidR="007C05EB">
        <w:rPr>
          <w:sz w:val="36"/>
          <w:szCs w:val="36"/>
        </w:rPr>
        <w:t>, used the metric which measures how many cases were predicted right.</w:t>
      </w:r>
      <w:r w:rsidR="000611D3">
        <w:rPr>
          <w:sz w:val="36"/>
          <w:szCs w:val="36"/>
        </w:rPr>
        <w:t xml:space="preserve"> By compiling the model with we add parameters to the structural part created above with different sets of layers.</w:t>
      </w:r>
      <w:r w:rsidR="00800597">
        <w:rPr>
          <w:sz w:val="36"/>
          <w:szCs w:val="36"/>
        </w:rPr>
        <w:t xml:space="preserve"> This image gives a rough idea how the model is supposed to work.</w:t>
      </w:r>
    </w:p>
    <w:p w14:paraId="2023C74E" w14:textId="6788C98B" w:rsidR="002A1318" w:rsidRDefault="002A1318" w:rsidP="00062A3C">
      <w:pPr>
        <w:pStyle w:val="Text"/>
        <w:rPr>
          <w:sz w:val="36"/>
          <w:szCs w:val="36"/>
        </w:rPr>
      </w:pPr>
      <w:r>
        <w:rPr>
          <w:noProof/>
        </w:rPr>
        <w:drawing>
          <wp:inline distT="0" distB="0" distL="0" distR="0" wp14:anchorId="722CECFF" wp14:editId="514B1799">
            <wp:extent cx="7181471" cy="3466214"/>
            <wp:effectExtent l="0" t="0" r="635" b="1270"/>
            <wp:docPr id="194513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73993" cy="3510871"/>
                    </a:xfrm>
                    <a:prstGeom prst="rect">
                      <a:avLst/>
                    </a:prstGeom>
                    <a:noFill/>
                    <a:ln>
                      <a:noFill/>
                    </a:ln>
                  </pic:spPr>
                </pic:pic>
              </a:graphicData>
            </a:graphic>
          </wp:inline>
        </w:drawing>
      </w:r>
    </w:p>
    <w:p w14:paraId="7576DA05" w14:textId="77777777" w:rsidR="00800597" w:rsidRDefault="00800597" w:rsidP="00062A3C">
      <w:pPr>
        <w:pStyle w:val="Text"/>
        <w:rPr>
          <w:sz w:val="36"/>
          <w:szCs w:val="36"/>
        </w:rPr>
      </w:pPr>
    </w:p>
    <w:p w14:paraId="17768B16" w14:textId="14EF20F8" w:rsidR="00800597" w:rsidRDefault="000B7F4A" w:rsidP="000B7F4A">
      <w:pPr>
        <w:pStyle w:val="Heading1"/>
      </w:pPr>
      <w:r w:rsidRPr="000B7F4A">
        <w:lastRenderedPageBreak/>
        <w:t>Training and Evaluation:</w:t>
      </w:r>
    </w:p>
    <w:p w14:paraId="6A748096" w14:textId="42B39A9B" w:rsidR="000B7F4A" w:rsidRDefault="002C2F58" w:rsidP="000B7F4A">
      <w:pPr>
        <w:pStyle w:val="Text"/>
        <w:rPr>
          <w:sz w:val="36"/>
          <w:szCs w:val="36"/>
        </w:rPr>
      </w:pPr>
      <w:r>
        <w:rPr>
          <w:sz w:val="36"/>
          <w:szCs w:val="36"/>
        </w:rPr>
        <w:t xml:space="preserve">Now since the model is </w:t>
      </w:r>
      <w:r w:rsidR="00CA7F59">
        <w:rPr>
          <w:sz w:val="36"/>
          <w:szCs w:val="36"/>
        </w:rPr>
        <w:t>ready,</w:t>
      </w:r>
      <w:r w:rsidR="003B5B72">
        <w:rPr>
          <w:sz w:val="36"/>
          <w:szCs w:val="36"/>
        </w:rPr>
        <w:t xml:space="preserve"> we have to train it for our data, </w:t>
      </w:r>
      <w:r w:rsidR="00CA7F59">
        <w:rPr>
          <w:sz w:val="36"/>
          <w:szCs w:val="36"/>
        </w:rPr>
        <w:t>but</w:t>
      </w:r>
      <w:r w:rsidR="003B5B72">
        <w:rPr>
          <w:sz w:val="36"/>
          <w:szCs w:val="36"/>
        </w:rPr>
        <w:t xml:space="preserve"> before that since the data is not too </w:t>
      </w:r>
      <w:r w:rsidR="00CA7F59">
        <w:rPr>
          <w:sz w:val="36"/>
          <w:szCs w:val="36"/>
        </w:rPr>
        <w:t>large,</w:t>
      </w:r>
      <w:r w:rsidR="003B5B72">
        <w:rPr>
          <w:sz w:val="36"/>
          <w:szCs w:val="36"/>
        </w:rPr>
        <w:t xml:space="preserve"> we perform data augmentation </w:t>
      </w:r>
      <w:r w:rsidR="00CF6C76">
        <w:rPr>
          <w:sz w:val="36"/>
          <w:szCs w:val="36"/>
        </w:rPr>
        <w:t>to effectively increase the size of data.</w:t>
      </w:r>
    </w:p>
    <w:p w14:paraId="545953FF" w14:textId="3BC0C8D7" w:rsidR="003E039D" w:rsidRDefault="003E039D" w:rsidP="000B7F4A">
      <w:pPr>
        <w:pStyle w:val="Text"/>
        <w:rPr>
          <w:sz w:val="36"/>
          <w:szCs w:val="36"/>
        </w:rPr>
      </w:pPr>
      <w:r w:rsidRPr="003E039D">
        <w:rPr>
          <w:noProof/>
          <w:sz w:val="36"/>
          <w:szCs w:val="36"/>
        </w:rPr>
        <w:drawing>
          <wp:inline distT="0" distB="0" distL="0" distR="0" wp14:anchorId="6DE5AB8E" wp14:editId="333DAF82">
            <wp:extent cx="7825563" cy="3700459"/>
            <wp:effectExtent l="0" t="0" r="4445" b="0"/>
            <wp:docPr id="22995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0012" name=""/>
                    <pic:cNvPicPr/>
                  </pic:nvPicPr>
                  <pic:blipFill>
                    <a:blip r:embed="rId26"/>
                    <a:stretch>
                      <a:fillRect/>
                    </a:stretch>
                  </pic:blipFill>
                  <pic:spPr>
                    <a:xfrm>
                      <a:off x="0" y="0"/>
                      <a:ext cx="7851987" cy="3712954"/>
                    </a:xfrm>
                    <a:prstGeom prst="rect">
                      <a:avLst/>
                    </a:prstGeom>
                  </pic:spPr>
                </pic:pic>
              </a:graphicData>
            </a:graphic>
          </wp:inline>
        </w:drawing>
      </w:r>
    </w:p>
    <w:p w14:paraId="19979FA5" w14:textId="2CB2EE38" w:rsidR="003E039D" w:rsidRDefault="003E039D" w:rsidP="000B7F4A">
      <w:pPr>
        <w:pStyle w:val="Text"/>
        <w:rPr>
          <w:sz w:val="36"/>
          <w:szCs w:val="36"/>
        </w:rPr>
      </w:pPr>
      <w:r>
        <w:rPr>
          <w:sz w:val="36"/>
          <w:szCs w:val="36"/>
        </w:rPr>
        <w:t xml:space="preserve">As the name suggests each </w:t>
      </w:r>
      <w:r w:rsidR="00C46AB3">
        <w:rPr>
          <w:sz w:val="36"/>
          <w:szCs w:val="36"/>
        </w:rPr>
        <w:t>command randomly applies following functions in given range so each time the model gets a little bit different data every time, this was really effective to avoid overfitting.</w:t>
      </w:r>
    </w:p>
    <w:p w14:paraId="60A87AF8" w14:textId="454867FA" w:rsidR="00AE3A7A" w:rsidRDefault="00AE3A7A" w:rsidP="000B7F4A">
      <w:pPr>
        <w:pStyle w:val="Text"/>
        <w:rPr>
          <w:sz w:val="36"/>
          <w:szCs w:val="36"/>
        </w:rPr>
      </w:pPr>
    </w:p>
    <w:p w14:paraId="323A3631" w14:textId="2AD98A79" w:rsidR="006753B0" w:rsidRDefault="006753B0" w:rsidP="000B7F4A">
      <w:pPr>
        <w:pStyle w:val="Text"/>
        <w:rPr>
          <w:sz w:val="36"/>
          <w:szCs w:val="36"/>
        </w:rPr>
      </w:pPr>
    </w:p>
    <w:p w14:paraId="76A203A5" w14:textId="77777777" w:rsidR="006753B0" w:rsidRDefault="006753B0">
      <w:pPr>
        <w:rPr>
          <w:sz w:val="36"/>
          <w:szCs w:val="36"/>
        </w:rPr>
      </w:pPr>
      <w:r>
        <w:rPr>
          <w:sz w:val="36"/>
          <w:szCs w:val="36"/>
        </w:rPr>
        <w:br w:type="page"/>
      </w:r>
    </w:p>
    <w:p w14:paraId="20710500" w14:textId="63DF83AE" w:rsidR="006753B0" w:rsidRDefault="00C9260B" w:rsidP="000B7F4A">
      <w:pPr>
        <w:pStyle w:val="Text"/>
        <w:rPr>
          <w:sz w:val="36"/>
          <w:szCs w:val="36"/>
        </w:rPr>
      </w:pPr>
      <w:r>
        <w:rPr>
          <w:noProof/>
          <w:sz w:val="36"/>
          <w:szCs w:val="36"/>
        </w:rPr>
        <w:lastRenderedPageBreak/>
        <w:drawing>
          <wp:inline distT="0" distB="0" distL="0" distR="0" wp14:anchorId="43380228" wp14:editId="5B268367">
            <wp:extent cx="7546340" cy="2126512"/>
            <wp:effectExtent l="0" t="0" r="0" b="7620"/>
            <wp:docPr id="1107427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09888" cy="2144419"/>
                    </a:xfrm>
                    <a:prstGeom prst="rect">
                      <a:avLst/>
                    </a:prstGeom>
                    <a:noFill/>
                  </pic:spPr>
                </pic:pic>
              </a:graphicData>
            </a:graphic>
          </wp:inline>
        </w:drawing>
      </w:r>
    </w:p>
    <w:p w14:paraId="65B0FAEF" w14:textId="0F0A97A4" w:rsidR="00C9260B" w:rsidRDefault="00855AA8" w:rsidP="000B7F4A">
      <w:pPr>
        <w:pStyle w:val="Text"/>
        <w:rPr>
          <w:sz w:val="36"/>
          <w:szCs w:val="36"/>
        </w:rPr>
      </w:pPr>
      <w:r>
        <w:rPr>
          <w:sz w:val="36"/>
          <w:szCs w:val="36"/>
        </w:rPr>
        <w:t>Now for training the data, we simply use model.fit operation,</w:t>
      </w:r>
      <w:r w:rsidR="00FC339D">
        <w:rPr>
          <w:sz w:val="36"/>
          <w:szCs w:val="36"/>
        </w:rPr>
        <w:t xml:space="preserve"> </w:t>
      </w:r>
      <w:r>
        <w:rPr>
          <w:sz w:val="36"/>
          <w:szCs w:val="36"/>
        </w:rPr>
        <w:t xml:space="preserve">data_augment </w:t>
      </w:r>
      <w:r w:rsidR="00FC339D">
        <w:rPr>
          <w:sz w:val="36"/>
          <w:szCs w:val="36"/>
        </w:rPr>
        <w:t>allows augmentation of data, which we did previously</w:t>
      </w:r>
      <w:r w:rsidR="00995170">
        <w:rPr>
          <w:sz w:val="36"/>
          <w:szCs w:val="36"/>
        </w:rPr>
        <w:t>.</w:t>
      </w:r>
    </w:p>
    <w:p w14:paraId="0A3A5AD9" w14:textId="2B0A851C" w:rsidR="00A14A0E" w:rsidRDefault="00A14A0E" w:rsidP="000B7F4A">
      <w:pPr>
        <w:pStyle w:val="Text"/>
        <w:rPr>
          <w:sz w:val="36"/>
          <w:szCs w:val="36"/>
        </w:rPr>
      </w:pPr>
      <w:r w:rsidRPr="00A14A0E">
        <w:rPr>
          <w:noProof/>
          <w:sz w:val="36"/>
          <w:szCs w:val="36"/>
        </w:rPr>
        <w:drawing>
          <wp:inline distT="0" distB="0" distL="0" distR="0" wp14:anchorId="4DA13C1E" wp14:editId="5E9FE8F8">
            <wp:extent cx="7196772" cy="1318437"/>
            <wp:effectExtent l="0" t="0" r="4445" b="0"/>
            <wp:docPr id="176331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13763" name=""/>
                    <pic:cNvPicPr/>
                  </pic:nvPicPr>
                  <pic:blipFill>
                    <a:blip r:embed="rId28"/>
                    <a:stretch>
                      <a:fillRect/>
                    </a:stretch>
                  </pic:blipFill>
                  <pic:spPr>
                    <a:xfrm>
                      <a:off x="0" y="0"/>
                      <a:ext cx="7217872" cy="1322303"/>
                    </a:xfrm>
                    <a:prstGeom prst="rect">
                      <a:avLst/>
                    </a:prstGeom>
                  </pic:spPr>
                </pic:pic>
              </a:graphicData>
            </a:graphic>
          </wp:inline>
        </w:drawing>
      </w:r>
    </w:p>
    <w:p w14:paraId="3CB34133" w14:textId="5C68CC4E" w:rsidR="00762097" w:rsidRDefault="00762097" w:rsidP="000B7F4A">
      <w:pPr>
        <w:pStyle w:val="Text"/>
        <w:rPr>
          <w:sz w:val="36"/>
          <w:szCs w:val="36"/>
        </w:rPr>
      </w:pPr>
      <w:r>
        <w:rPr>
          <w:sz w:val="36"/>
          <w:szCs w:val="36"/>
        </w:rPr>
        <w:t xml:space="preserve">We also use early stopping with a patience of 5 which means the model will stop iterating if it is not improving for 5 </w:t>
      </w:r>
      <w:r w:rsidR="0096627C">
        <w:rPr>
          <w:sz w:val="36"/>
          <w:szCs w:val="36"/>
        </w:rPr>
        <w:t>consecutive iterations and model retains the best values of weights.</w:t>
      </w:r>
    </w:p>
    <w:p w14:paraId="4DD7C783" w14:textId="57B4230D" w:rsidR="007102F7" w:rsidRDefault="007102F7" w:rsidP="000B7F4A">
      <w:pPr>
        <w:pStyle w:val="Text"/>
        <w:rPr>
          <w:sz w:val="36"/>
          <w:szCs w:val="36"/>
        </w:rPr>
      </w:pPr>
      <w:r>
        <w:rPr>
          <w:sz w:val="36"/>
          <w:szCs w:val="36"/>
        </w:rPr>
        <w:t xml:space="preserve">This will give us the </w:t>
      </w:r>
      <w:r w:rsidR="003732A5">
        <w:rPr>
          <w:sz w:val="36"/>
          <w:szCs w:val="36"/>
        </w:rPr>
        <w:t xml:space="preserve">trained model. Next step is </w:t>
      </w:r>
      <w:r w:rsidR="004E236D">
        <w:rPr>
          <w:sz w:val="36"/>
          <w:szCs w:val="36"/>
        </w:rPr>
        <w:t>evaluati</w:t>
      </w:r>
      <w:r w:rsidR="003732A5">
        <w:rPr>
          <w:sz w:val="36"/>
          <w:szCs w:val="36"/>
        </w:rPr>
        <w:t>ng the model</w:t>
      </w:r>
      <w:r w:rsidR="002A0C99">
        <w:rPr>
          <w:sz w:val="36"/>
          <w:szCs w:val="36"/>
        </w:rPr>
        <w:t>. This is very easy to understand it from the given code</w:t>
      </w:r>
    </w:p>
    <w:p w14:paraId="0464F5B4" w14:textId="62C19A1F" w:rsidR="004E236D" w:rsidRDefault="004E236D" w:rsidP="000B7F4A">
      <w:pPr>
        <w:pStyle w:val="Text"/>
        <w:rPr>
          <w:sz w:val="36"/>
          <w:szCs w:val="36"/>
        </w:rPr>
      </w:pPr>
      <w:r w:rsidRPr="004E236D">
        <w:rPr>
          <w:noProof/>
          <w:sz w:val="36"/>
          <w:szCs w:val="36"/>
        </w:rPr>
        <w:drawing>
          <wp:inline distT="0" distB="0" distL="0" distR="0" wp14:anchorId="38427200" wp14:editId="1345F886">
            <wp:extent cx="7761193" cy="659218"/>
            <wp:effectExtent l="0" t="0" r="0" b="7620"/>
            <wp:docPr id="50580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09959" name=""/>
                    <pic:cNvPicPr/>
                  </pic:nvPicPr>
                  <pic:blipFill>
                    <a:blip r:embed="rId29"/>
                    <a:stretch>
                      <a:fillRect/>
                    </a:stretch>
                  </pic:blipFill>
                  <pic:spPr>
                    <a:xfrm>
                      <a:off x="0" y="0"/>
                      <a:ext cx="7955502" cy="675722"/>
                    </a:xfrm>
                    <a:prstGeom prst="rect">
                      <a:avLst/>
                    </a:prstGeom>
                  </pic:spPr>
                </pic:pic>
              </a:graphicData>
            </a:graphic>
          </wp:inline>
        </w:drawing>
      </w:r>
    </w:p>
    <w:p w14:paraId="19787855" w14:textId="77777777" w:rsidR="002A0C99" w:rsidRDefault="002A0C99" w:rsidP="000B7F4A">
      <w:pPr>
        <w:pStyle w:val="Text"/>
        <w:rPr>
          <w:sz w:val="36"/>
          <w:szCs w:val="36"/>
        </w:rPr>
      </w:pPr>
    </w:p>
    <w:p w14:paraId="32D894B7" w14:textId="38DB6656" w:rsidR="002A0C99" w:rsidRDefault="002A0C99" w:rsidP="000B7F4A">
      <w:pPr>
        <w:pStyle w:val="Text"/>
        <w:rPr>
          <w:sz w:val="36"/>
          <w:szCs w:val="36"/>
        </w:rPr>
      </w:pPr>
      <w:r>
        <w:rPr>
          <w:sz w:val="36"/>
          <w:szCs w:val="36"/>
        </w:rPr>
        <w:t xml:space="preserve">After testing the data and getting suitable accuracy we move to </w:t>
      </w:r>
      <w:r w:rsidR="004E3322">
        <w:rPr>
          <w:sz w:val="36"/>
          <w:szCs w:val="36"/>
        </w:rPr>
        <w:t>saving the model</w:t>
      </w:r>
      <w:r w:rsidR="005B55B1">
        <w:rPr>
          <w:sz w:val="36"/>
          <w:szCs w:val="36"/>
        </w:rPr>
        <w:t xml:space="preserve"> which is handled by following code:</w:t>
      </w:r>
    </w:p>
    <w:p w14:paraId="0C28D923" w14:textId="77777777" w:rsidR="005B55B1" w:rsidRDefault="005B55B1" w:rsidP="000B7F4A">
      <w:pPr>
        <w:pStyle w:val="Text"/>
        <w:rPr>
          <w:sz w:val="36"/>
          <w:szCs w:val="36"/>
        </w:rPr>
      </w:pPr>
    </w:p>
    <w:p w14:paraId="7EEEABF3" w14:textId="058E7F8B" w:rsidR="005B55B1" w:rsidRDefault="005B55B1" w:rsidP="000B7F4A">
      <w:pPr>
        <w:pStyle w:val="Text"/>
        <w:rPr>
          <w:sz w:val="36"/>
          <w:szCs w:val="36"/>
        </w:rPr>
      </w:pPr>
      <w:r w:rsidRPr="005B55B1">
        <w:rPr>
          <w:sz w:val="36"/>
          <w:szCs w:val="36"/>
        </w:rPr>
        <w:t>model.save('/content/drive/MyDrive/FIND ME OUT SOC/SOC_2023_jatin_face_detection_model')</w:t>
      </w:r>
    </w:p>
    <w:p w14:paraId="35483A6C" w14:textId="77777777" w:rsidR="005B55B1" w:rsidRDefault="005B55B1" w:rsidP="000B7F4A">
      <w:pPr>
        <w:pStyle w:val="Text"/>
        <w:rPr>
          <w:sz w:val="36"/>
          <w:szCs w:val="36"/>
        </w:rPr>
      </w:pPr>
    </w:p>
    <w:p w14:paraId="724F551F" w14:textId="35F317FF" w:rsidR="00564DF8" w:rsidRDefault="00564DF8" w:rsidP="000B7F4A">
      <w:pPr>
        <w:pStyle w:val="Text"/>
        <w:rPr>
          <w:sz w:val="36"/>
          <w:szCs w:val="36"/>
        </w:rPr>
      </w:pPr>
      <w:r>
        <w:rPr>
          <w:sz w:val="36"/>
          <w:szCs w:val="36"/>
        </w:rPr>
        <w:t>The model is ready!!!!!!</w:t>
      </w:r>
    </w:p>
    <w:p w14:paraId="49EC6854" w14:textId="77777777" w:rsidR="00564DF8" w:rsidRDefault="00564DF8">
      <w:pPr>
        <w:rPr>
          <w:sz w:val="36"/>
          <w:szCs w:val="36"/>
        </w:rPr>
      </w:pPr>
      <w:r>
        <w:rPr>
          <w:sz w:val="36"/>
          <w:szCs w:val="36"/>
        </w:rPr>
        <w:br w:type="page"/>
      </w:r>
    </w:p>
    <w:p w14:paraId="4F2412D3" w14:textId="17CB1AE7" w:rsidR="00564DF8" w:rsidRDefault="00B11B89" w:rsidP="00564DF8">
      <w:pPr>
        <w:pStyle w:val="Heading1"/>
      </w:pPr>
      <w:r w:rsidRPr="00B11B89">
        <w:lastRenderedPageBreak/>
        <w:t>Results:</w:t>
      </w:r>
    </w:p>
    <w:p w14:paraId="06DF382C" w14:textId="77777777" w:rsidR="00147ADC" w:rsidRPr="00147ADC" w:rsidRDefault="00147ADC" w:rsidP="00147ADC"/>
    <w:p w14:paraId="107E2AD6" w14:textId="0B109FB2" w:rsidR="00B11B89" w:rsidRDefault="00B11B89" w:rsidP="00B11B89">
      <w:pPr>
        <w:pStyle w:val="Text"/>
        <w:numPr>
          <w:ilvl w:val="0"/>
          <w:numId w:val="6"/>
        </w:numPr>
        <w:rPr>
          <w:sz w:val="36"/>
          <w:szCs w:val="36"/>
        </w:rPr>
      </w:pPr>
      <w:r>
        <w:rPr>
          <w:sz w:val="36"/>
          <w:szCs w:val="36"/>
        </w:rPr>
        <w:t>The model had an accuracy of over 95%</w:t>
      </w:r>
      <w:r w:rsidR="00147ADC">
        <w:rPr>
          <w:sz w:val="36"/>
          <w:szCs w:val="36"/>
        </w:rPr>
        <w:t xml:space="preserve">. </w:t>
      </w:r>
      <w:r w:rsidR="00147ADC" w:rsidRPr="00147ADC">
        <w:rPr>
          <w:sz w:val="36"/>
          <w:szCs w:val="36"/>
        </w:rPr>
        <w:t>This achievement is remarkable, considering the limited size of the dataset and the complex task of identifying multiple individuals.</w:t>
      </w:r>
    </w:p>
    <w:p w14:paraId="466F6E8C" w14:textId="75045C33" w:rsidR="00DA2CD3" w:rsidRDefault="0047197F" w:rsidP="00B11B89">
      <w:pPr>
        <w:pStyle w:val="Text"/>
        <w:numPr>
          <w:ilvl w:val="0"/>
          <w:numId w:val="6"/>
        </w:numPr>
        <w:rPr>
          <w:sz w:val="36"/>
          <w:szCs w:val="36"/>
        </w:rPr>
      </w:pPr>
      <w:r>
        <w:rPr>
          <w:sz w:val="36"/>
          <w:szCs w:val="36"/>
        </w:rPr>
        <w:t xml:space="preserve">Early stopping implementation helped terminating the training </w:t>
      </w:r>
      <w:r w:rsidR="00376F8B">
        <w:rPr>
          <w:sz w:val="36"/>
          <w:szCs w:val="36"/>
        </w:rPr>
        <w:t>in 34 epochs</w:t>
      </w:r>
    </w:p>
    <w:p w14:paraId="2727B3A6" w14:textId="06410EF2" w:rsidR="00F01DE0" w:rsidRDefault="00F01DE0" w:rsidP="00B11B89">
      <w:pPr>
        <w:pStyle w:val="Text"/>
        <w:numPr>
          <w:ilvl w:val="0"/>
          <w:numId w:val="6"/>
        </w:numPr>
        <w:rPr>
          <w:sz w:val="36"/>
          <w:szCs w:val="36"/>
        </w:rPr>
      </w:pPr>
      <w:r>
        <w:rPr>
          <w:sz w:val="36"/>
          <w:szCs w:val="36"/>
        </w:rPr>
        <w:t>Accuracy went as high as 96% in training cases</w:t>
      </w:r>
      <w:r w:rsidR="000637D1">
        <w:rPr>
          <w:sz w:val="36"/>
          <w:szCs w:val="36"/>
        </w:rPr>
        <w:t>.</w:t>
      </w:r>
    </w:p>
    <w:p w14:paraId="3F137F33" w14:textId="2A70979B" w:rsidR="00376F8B" w:rsidRDefault="00DD40A8" w:rsidP="00B11B89">
      <w:pPr>
        <w:pStyle w:val="Text"/>
        <w:numPr>
          <w:ilvl w:val="0"/>
          <w:numId w:val="6"/>
        </w:numPr>
        <w:rPr>
          <w:sz w:val="36"/>
          <w:szCs w:val="36"/>
        </w:rPr>
      </w:pPr>
      <w:r>
        <w:rPr>
          <w:sz w:val="36"/>
          <w:szCs w:val="36"/>
        </w:rPr>
        <w:t>Performance on single image test cases:</w:t>
      </w:r>
    </w:p>
    <w:p w14:paraId="74C7EB3D" w14:textId="6EC6D1B7" w:rsidR="00DD40A8" w:rsidRDefault="00DA6F27" w:rsidP="00DD40A8">
      <w:pPr>
        <w:pStyle w:val="Text"/>
        <w:ind w:left="360"/>
        <w:rPr>
          <w:sz w:val="36"/>
          <w:szCs w:val="36"/>
        </w:rPr>
      </w:pPr>
      <w:r w:rsidRPr="00DA6F27">
        <w:rPr>
          <w:noProof/>
          <w:sz w:val="36"/>
          <w:szCs w:val="36"/>
        </w:rPr>
        <w:drawing>
          <wp:inline distT="0" distB="0" distL="0" distR="0" wp14:anchorId="5C684A65" wp14:editId="1425214D">
            <wp:extent cx="7931889" cy="2612520"/>
            <wp:effectExtent l="0" t="0" r="1905" b="1905"/>
            <wp:docPr id="125009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0747" name=""/>
                    <pic:cNvPicPr/>
                  </pic:nvPicPr>
                  <pic:blipFill>
                    <a:blip r:embed="rId30"/>
                    <a:stretch>
                      <a:fillRect/>
                    </a:stretch>
                  </pic:blipFill>
                  <pic:spPr>
                    <a:xfrm>
                      <a:off x="0" y="0"/>
                      <a:ext cx="7931889" cy="2612520"/>
                    </a:xfrm>
                    <a:prstGeom prst="rect">
                      <a:avLst/>
                    </a:prstGeom>
                  </pic:spPr>
                </pic:pic>
              </a:graphicData>
            </a:graphic>
          </wp:inline>
        </w:drawing>
      </w:r>
    </w:p>
    <w:p w14:paraId="514C6B32" w14:textId="77777777" w:rsidR="00DA6F27" w:rsidRDefault="00DA6F27" w:rsidP="00DD40A8">
      <w:pPr>
        <w:pStyle w:val="Text"/>
        <w:ind w:left="360"/>
        <w:rPr>
          <w:sz w:val="36"/>
          <w:szCs w:val="36"/>
        </w:rPr>
      </w:pPr>
    </w:p>
    <w:p w14:paraId="1CC3BFCB" w14:textId="281E3968" w:rsidR="00301F26" w:rsidRDefault="00DA6F27" w:rsidP="007F7AC3">
      <w:pPr>
        <w:pStyle w:val="Text"/>
        <w:ind w:left="360"/>
        <w:rPr>
          <w:sz w:val="36"/>
          <w:szCs w:val="36"/>
        </w:rPr>
      </w:pPr>
      <w:r>
        <w:rPr>
          <w:sz w:val="36"/>
          <w:szCs w:val="36"/>
        </w:rPr>
        <w:t xml:space="preserve">I tested it for 10 different images and it performed excellent </w:t>
      </w:r>
      <w:r w:rsidR="00A404D4">
        <w:rPr>
          <w:sz w:val="36"/>
          <w:szCs w:val="36"/>
        </w:rPr>
        <w:t>identifying all of them correctly. So</w:t>
      </w:r>
      <w:r w:rsidR="00301F26">
        <w:rPr>
          <w:sz w:val="36"/>
          <w:szCs w:val="36"/>
        </w:rPr>
        <w:t>,</w:t>
      </w:r>
      <w:r w:rsidR="00A404D4">
        <w:rPr>
          <w:sz w:val="36"/>
          <w:szCs w:val="36"/>
        </w:rPr>
        <w:t xml:space="preserve"> it is safe to say that project ne Macha diya.</w:t>
      </w:r>
      <w:r>
        <w:rPr>
          <w:sz w:val="36"/>
          <w:szCs w:val="36"/>
        </w:rPr>
        <w:t xml:space="preserve"> </w:t>
      </w:r>
      <w:r w:rsidR="00A404D4">
        <w:rPr>
          <w:sz w:val="36"/>
          <w:szCs w:val="36"/>
        </w:rPr>
        <w:t xml:space="preserve"> </w:t>
      </w:r>
    </w:p>
    <w:p w14:paraId="436AB440" w14:textId="67C00334" w:rsidR="00996840" w:rsidRPr="00996840" w:rsidRDefault="002A5FDF" w:rsidP="00996840">
      <w:pPr>
        <w:pStyle w:val="Text"/>
        <w:ind w:left="360"/>
        <w:rPr>
          <w:sz w:val="36"/>
          <w:szCs w:val="36"/>
        </w:rPr>
      </w:pPr>
      <w:r>
        <w:rPr>
          <w:sz w:val="36"/>
          <w:szCs w:val="36"/>
        </w:rPr>
        <w:t>Also</w:t>
      </w:r>
      <w:r w:rsidR="007F7AC3">
        <w:rPr>
          <w:sz w:val="36"/>
          <w:szCs w:val="36"/>
        </w:rPr>
        <w:t>,</w:t>
      </w:r>
      <w:r>
        <w:rPr>
          <w:sz w:val="36"/>
          <w:szCs w:val="36"/>
        </w:rPr>
        <w:t xml:space="preserve"> this accuracy if not good was </w:t>
      </w:r>
      <w:r w:rsidR="00C22673">
        <w:rPr>
          <w:sz w:val="36"/>
          <w:szCs w:val="36"/>
        </w:rPr>
        <w:t>used to tune the hyper-parameters like number of layers, n</w:t>
      </w:r>
      <w:r w:rsidR="007F7AC3">
        <w:rPr>
          <w:sz w:val="36"/>
          <w:szCs w:val="36"/>
        </w:rPr>
        <w:t>eu</w:t>
      </w:r>
      <w:r w:rsidR="00C22673">
        <w:rPr>
          <w:sz w:val="36"/>
          <w:szCs w:val="36"/>
        </w:rPr>
        <w:t>rons, filters and optimizer.</w:t>
      </w:r>
      <w:r w:rsidR="00996840" w:rsidRPr="00996840">
        <w:t xml:space="preserve"> </w:t>
      </w:r>
      <w:r w:rsidR="00996840" w:rsidRPr="00996840">
        <w:rPr>
          <w:sz w:val="36"/>
          <w:szCs w:val="36"/>
        </w:rPr>
        <w:t>Throughout this project, we delved into the world of deep learning and gained valuable insights into its practical applications. As we move forward, we aim to explore more advanced techniques and contribute to the advancement of face recognition technology, enhancing security and user experiences in various domains.</w:t>
      </w:r>
    </w:p>
    <w:p w14:paraId="6F91C474" w14:textId="77777777" w:rsidR="00996840" w:rsidRPr="00996840" w:rsidRDefault="00996840" w:rsidP="00996840">
      <w:pPr>
        <w:pStyle w:val="Text"/>
        <w:ind w:left="360"/>
        <w:rPr>
          <w:sz w:val="36"/>
          <w:szCs w:val="36"/>
        </w:rPr>
      </w:pPr>
    </w:p>
    <w:p w14:paraId="7D37982D" w14:textId="462A81BD" w:rsidR="002A5FDF" w:rsidRDefault="00996840" w:rsidP="00996840">
      <w:pPr>
        <w:pStyle w:val="Text"/>
        <w:ind w:left="360"/>
        <w:rPr>
          <w:sz w:val="36"/>
          <w:szCs w:val="36"/>
        </w:rPr>
      </w:pPr>
      <w:r w:rsidRPr="00996840">
        <w:rPr>
          <w:sz w:val="36"/>
          <w:szCs w:val="36"/>
        </w:rPr>
        <w:lastRenderedPageBreak/>
        <w:t>Overall, this project has been a fulfilling journey, and we look forward to further exploration and innovation in the field of face recognition.</w:t>
      </w:r>
    </w:p>
    <w:p w14:paraId="4019B5AE" w14:textId="77777777" w:rsidR="006945DB" w:rsidRDefault="006945DB" w:rsidP="00996840">
      <w:pPr>
        <w:pStyle w:val="Text"/>
        <w:ind w:left="360"/>
        <w:rPr>
          <w:sz w:val="36"/>
          <w:szCs w:val="36"/>
        </w:rPr>
      </w:pPr>
    </w:p>
    <w:p w14:paraId="18848228" w14:textId="73BE2A63" w:rsidR="006945DB" w:rsidRDefault="006945DB" w:rsidP="00996840">
      <w:pPr>
        <w:pStyle w:val="Text"/>
        <w:ind w:left="360"/>
        <w:rPr>
          <w:sz w:val="36"/>
          <w:szCs w:val="36"/>
        </w:rPr>
      </w:pPr>
      <w:r>
        <w:rPr>
          <w:sz w:val="36"/>
          <w:szCs w:val="36"/>
        </w:rPr>
        <w:t>I would like to mention that before makin</w:t>
      </w:r>
      <w:r w:rsidR="00AB21DD">
        <w:rPr>
          <w:sz w:val="36"/>
          <w:szCs w:val="36"/>
        </w:rPr>
        <w:t>g</w:t>
      </w:r>
      <w:r>
        <w:rPr>
          <w:sz w:val="36"/>
          <w:szCs w:val="36"/>
        </w:rPr>
        <w:t xml:space="preserve"> this project</w:t>
      </w:r>
      <w:r w:rsidR="00AB21DD">
        <w:rPr>
          <w:sz w:val="36"/>
          <w:szCs w:val="36"/>
        </w:rPr>
        <w:t xml:space="preserve">, I performed binary classification </w:t>
      </w:r>
      <w:r w:rsidR="00FE3DA2">
        <w:rPr>
          <w:sz w:val="36"/>
          <w:szCs w:val="36"/>
        </w:rPr>
        <w:t xml:space="preserve">for a different dataset, which really helped me understand the basics of </w:t>
      </w:r>
      <w:r w:rsidR="00C1439F">
        <w:rPr>
          <w:sz w:val="36"/>
          <w:szCs w:val="36"/>
        </w:rPr>
        <w:t>TensorFlow</w:t>
      </w:r>
      <w:r w:rsidR="00C43D2C">
        <w:rPr>
          <w:sz w:val="36"/>
          <w:szCs w:val="36"/>
        </w:rPr>
        <w:t xml:space="preserve"> and its application. Once you understan</w:t>
      </w:r>
      <w:r w:rsidR="00C1439F">
        <w:rPr>
          <w:sz w:val="36"/>
          <w:szCs w:val="36"/>
        </w:rPr>
        <w:t>d the commands and logics it’s is not that tough.</w:t>
      </w:r>
    </w:p>
    <w:p w14:paraId="2D094C33" w14:textId="77777777" w:rsidR="00C1439F" w:rsidRDefault="00C1439F" w:rsidP="00996840">
      <w:pPr>
        <w:pStyle w:val="Text"/>
        <w:ind w:left="360"/>
        <w:rPr>
          <w:sz w:val="36"/>
          <w:szCs w:val="36"/>
        </w:rPr>
      </w:pPr>
    </w:p>
    <w:p w14:paraId="68CC03C7" w14:textId="39E9C97D" w:rsidR="00C1439F" w:rsidRDefault="00C1439F" w:rsidP="00996840">
      <w:pPr>
        <w:pStyle w:val="Text"/>
        <w:ind w:left="360"/>
        <w:rPr>
          <w:sz w:val="36"/>
          <w:szCs w:val="36"/>
        </w:rPr>
      </w:pPr>
      <w:r>
        <w:rPr>
          <w:sz w:val="36"/>
          <w:szCs w:val="36"/>
        </w:rPr>
        <w:t>Signing off…</w:t>
      </w:r>
    </w:p>
    <w:p w14:paraId="2DE68354" w14:textId="54D75353" w:rsidR="00C1439F" w:rsidRDefault="006C186D" w:rsidP="00996840">
      <w:pPr>
        <w:pStyle w:val="Text"/>
        <w:ind w:left="360"/>
        <w:rPr>
          <w:sz w:val="36"/>
          <w:szCs w:val="36"/>
        </w:rPr>
      </w:pPr>
      <w:r>
        <w:rPr>
          <w:sz w:val="36"/>
          <w:szCs w:val="36"/>
        </w:rPr>
        <w:t>Jatin Kumar</w:t>
      </w:r>
    </w:p>
    <w:p w14:paraId="460DDFB8" w14:textId="12B76ED9" w:rsidR="000637D1" w:rsidRDefault="000637D1" w:rsidP="00DD40A8">
      <w:pPr>
        <w:pStyle w:val="Text"/>
        <w:ind w:left="360"/>
        <w:rPr>
          <w:sz w:val="36"/>
          <w:szCs w:val="36"/>
        </w:rPr>
      </w:pPr>
    </w:p>
    <w:p w14:paraId="23BFDE14" w14:textId="1F41874B" w:rsidR="007F7AC3" w:rsidRDefault="000637D1" w:rsidP="00524F70">
      <w:pPr>
        <w:pStyle w:val="Heading1"/>
        <w:rPr>
          <w:sz w:val="96"/>
          <w:szCs w:val="96"/>
        </w:rPr>
      </w:pPr>
      <w:r>
        <w:br w:type="page"/>
      </w:r>
      <w:r w:rsidR="00C6639B" w:rsidRPr="00C6639B">
        <w:rPr>
          <w:sz w:val="96"/>
          <w:szCs w:val="96"/>
        </w:rPr>
        <w:lastRenderedPageBreak/>
        <w:t>Future work:</w:t>
      </w:r>
    </w:p>
    <w:p w14:paraId="071482D4" w14:textId="77777777" w:rsidR="00C6639B" w:rsidRDefault="00C6639B" w:rsidP="00C6639B"/>
    <w:p w14:paraId="440BEA61" w14:textId="5B0A11A8" w:rsidR="00C6639B" w:rsidRDefault="002B090F" w:rsidP="00C6639B">
      <w:pPr>
        <w:rPr>
          <w:sz w:val="40"/>
          <w:szCs w:val="40"/>
        </w:rPr>
      </w:pPr>
      <w:r>
        <w:rPr>
          <w:sz w:val="40"/>
          <w:szCs w:val="40"/>
        </w:rPr>
        <w:t xml:space="preserve">Since the model is now capable of face recognition, </w:t>
      </w:r>
      <w:r w:rsidR="00F80611">
        <w:rPr>
          <w:sz w:val="40"/>
          <w:szCs w:val="40"/>
        </w:rPr>
        <w:t>there are several sectors to expand the project:</w:t>
      </w:r>
    </w:p>
    <w:p w14:paraId="35A74010" w14:textId="6D31CE80" w:rsidR="00F80611" w:rsidRDefault="00CE777E" w:rsidP="00F80611">
      <w:pPr>
        <w:pStyle w:val="ListParagraph"/>
        <w:numPr>
          <w:ilvl w:val="0"/>
          <w:numId w:val="7"/>
        </w:numPr>
        <w:rPr>
          <w:sz w:val="40"/>
          <w:szCs w:val="40"/>
        </w:rPr>
      </w:pPr>
      <w:r>
        <w:rPr>
          <w:sz w:val="40"/>
          <w:szCs w:val="40"/>
        </w:rPr>
        <w:t>Age</w:t>
      </w:r>
      <w:r w:rsidR="00290B82">
        <w:rPr>
          <w:sz w:val="40"/>
          <w:szCs w:val="40"/>
        </w:rPr>
        <w:t xml:space="preserve"> and gender</w:t>
      </w:r>
      <w:r>
        <w:rPr>
          <w:sz w:val="40"/>
          <w:szCs w:val="40"/>
        </w:rPr>
        <w:t xml:space="preserve"> prediction using webcam</w:t>
      </w:r>
    </w:p>
    <w:p w14:paraId="4B538D7A" w14:textId="6AFF5589" w:rsidR="00CE777E" w:rsidRDefault="00CE777E" w:rsidP="00F80611">
      <w:pPr>
        <w:pStyle w:val="ListParagraph"/>
        <w:numPr>
          <w:ilvl w:val="0"/>
          <w:numId w:val="7"/>
        </w:numPr>
        <w:rPr>
          <w:sz w:val="40"/>
          <w:szCs w:val="40"/>
        </w:rPr>
      </w:pPr>
      <w:r>
        <w:rPr>
          <w:sz w:val="40"/>
          <w:szCs w:val="40"/>
        </w:rPr>
        <w:t>Emotion prediction using webcam</w:t>
      </w:r>
    </w:p>
    <w:p w14:paraId="1FD6ADC9" w14:textId="0E87924A" w:rsidR="00290B82" w:rsidRDefault="00290B82" w:rsidP="00F80611">
      <w:pPr>
        <w:pStyle w:val="ListParagraph"/>
        <w:numPr>
          <w:ilvl w:val="0"/>
          <w:numId w:val="7"/>
        </w:numPr>
        <w:rPr>
          <w:sz w:val="40"/>
          <w:szCs w:val="40"/>
        </w:rPr>
      </w:pPr>
      <w:r>
        <w:rPr>
          <w:sz w:val="40"/>
          <w:szCs w:val="40"/>
        </w:rPr>
        <w:t>Face lock in phones</w:t>
      </w:r>
    </w:p>
    <w:p w14:paraId="695B0F0E" w14:textId="483C3962" w:rsidR="00290B82" w:rsidRDefault="002E79DF" w:rsidP="00F80611">
      <w:pPr>
        <w:pStyle w:val="ListParagraph"/>
        <w:numPr>
          <w:ilvl w:val="0"/>
          <w:numId w:val="7"/>
        </w:numPr>
        <w:rPr>
          <w:sz w:val="40"/>
          <w:szCs w:val="40"/>
        </w:rPr>
      </w:pPr>
      <w:r>
        <w:rPr>
          <w:sz w:val="40"/>
          <w:szCs w:val="40"/>
        </w:rPr>
        <w:t xml:space="preserve">Combining face recognition along with biometric and voice recognition to </w:t>
      </w:r>
      <w:r w:rsidR="00E4158B">
        <w:rPr>
          <w:sz w:val="40"/>
          <w:szCs w:val="40"/>
        </w:rPr>
        <w:t>increase its utility for security purposes</w:t>
      </w:r>
    </w:p>
    <w:p w14:paraId="080523D4" w14:textId="0348B59F" w:rsidR="00E4158B" w:rsidRPr="00F80611" w:rsidRDefault="00E4158B" w:rsidP="00F80611">
      <w:pPr>
        <w:pStyle w:val="ListParagraph"/>
        <w:numPr>
          <w:ilvl w:val="0"/>
          <w:numId w:val="7"/>
        </w:numPr>
        <w:rPr>
          <w:sz w:val="40"/>
          <w:szCs w:val="40"/>
        </w:rPr>
      </w:pPr>
      <w:r>
        <w:rPr>
          <w:sz w:val="40"/>
          <w:szCs w:val="40"/>
        </w:rPr>
        <w:t>Combining the model with appropriate hardware to make a bot capable of understanding human facial expressions</w:t>
      </w:r>
    </w:p>
    <w:p w14:paraId="283EEFDA" w14:textId="77777777" w:rsidR="00C6639B" w:rsidRPr="00C6639B" w:rsidRDefault="00C6639B" w:rsidP="00C6639B">
      <w:pPr>
        <w:pStyle w:val="Text"/>
        <w:rPr>
          <w:sz w:val="40"/>
          <w:szCs w:val="40"/>
        </w:rPr>
      </w:pPr>
    </w:p>
    <w:sectPr w:rsidR="00C6639B" w:rsidRPr="00C6639B" w:rsidSect="00E74B29">
      <w:footerReference w:type="even" r:id="rId31"/>
      <w:footerReference w:type="default" r:id="rId32"/>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D7F87" w14:textId="77777777" w:rsidR="00E25F09" w:rsidRDefault="00E25F09" w:rsidP="00E74B29">
      <w:r>
        <w:separator/>
      </w:r>
    </w:p>
  </w:endnote>
  <w:endnote w:type="continuationSeparator" w:id="0">
    <w:p w14:paraId="75F8833B" w14:textId="77777777" w:rsidR="00E25F09" w:rsidRDefault="00E25F09"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1AA8E93E" w14:textId="5F09C8A9"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6C4C7C">
          <w:rPr>
            <w:rStyle w:val="PageNumber"/>
            <w:noProof/>
          </w:rPr>
          <w:t>2</w:t>
        </w:r>
        <w:r>
          <w:rPr>
            <w:rStyle w:val="PageNumber"/>
          </w:rPr>
          <w:fldChar w:fldCharType="end"/>
        </w:r>
      </w:p>
    </w:sdtContent>
  </w:sdt>
  <w:p w14:paraId="5D08BA3A"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A3A4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6631C15" w14:textId="77777777" w:rsidTr="00DF2643">
      <w:tc>
        <w:tcPr>
          <w:tcW w:w="1079" w:type="dxa"/>
        </w:tcPr>
        <w:p w14:paraId="7C8A85E3" w14:textId="77777777" w:rsidR="00E74B29" w:rsidRPr="00E74B29" w:rsidRDefault="00E74B29" w:rsidP="006709F1">
          <w:pPr>
            <w:pStyle w:val="Footer"/>
          </w:pPr>
        </w:p>
      </w:tc>
      <w:tc>
        <w:tcPr>
          <w:tcW w:w="5395" w:type="dxa"/>
        </w:tcPr>
        <w:p w14:paraId="693F5C69" w14:textId="1E814A7E" w:rsidR="006C4C7C" w:rsidRPr="00874FE7" w:rsidRDefault="006C4C7C" w:rsidP="006709F1">
          <w:pPr>
            <w:pStyle w:val="Footer"/>
          </w:pPr>
          <w:r>
            <w:t>Jatin Kumar</w:t>
          </w:r>
        </w:p>
      </w:tc>
      <w:tc>
        <w:tcPr>
          <w:tcW w:w="3237" w:type="dxa"/>
        </w:tcPr>
        <w:sdt>
          <w:sdtPr>
            <w:rPr>
              <w:rStyle w:val="PageNumber"/>
            </w:rPr>
            <w:id w:val="-1206949233"/>
            <w:docPartObj>
              <w:docPartGallery w:val="Page Numbers (Bottom of Page)"/>
              <w:docPartUnique/>
            </w:docPartObj>
          </w:sdtPr>
          <w:sdtContent>
            <w:p w14:paraId="3EC9073B"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4127292B" w14:textId="77777777" w:rsidR="00E74B29" w:rsidRPr="00E74B29" w:rsidRDefault="00E74B29" w:rsidP="006709F1">
          <w:pPr>
            <w:pStyle w:val="Footer"/>
          </w:pPr>
        </w:p>
      </w:tc>
    </w:tr>
  </w:tbl>
  <w:p w14:paraId="733913B6" w14:textId="31E0DABC" w:rsidR="00E74B29" w:rsidRDefault="006C4C7C" w:rsidP="006709F1">
    <w:pPr>
      <w:pStyle w:val="Footer"/>
    </w:pPr>
    <w:r>
      <w:t xml:space="preserve">        Find Me </w:t>
    </w:r>
    <w:r w:rsidR="00041FD5">
      <w:t>Out:</w:t>
    </w:r>
    <w:r>
      <w:t xml:space="preserve"> SOC-2023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4B0F3" w14:textId="77777777" w:rsidR="00E25F09" w:rsidRDefault="00E25F09" w:rsidP="00E74B29">
      <w:r>
        <w:separator/>
      </w:r>
    </w:p>
  </w:footnote>
  <w:footnote w:type="continuationSeparator" w:id="0">
    <w:p w14:paraId="46FB539C" w14:textId="77777777" w:rsidR="00E25F09" w:rsidRDefault="00E25F09"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2D39"/>
    <w:multiLevelType w:val="hybridMultilevel"/>
    <w:tmpl w:val="35429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6C3B83"/>
    <w:multiLevelType w:val="hybridMultilevel"/>
    <w:tmpl w:val="7F848B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136598"/>
    <w:multiLevelType w:val="hybridMultilevel"/>
    <w:tmpl w:val="903E3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5A4AB1"/>
    <w:multiLevelType w:val="hybridMultilevel"/>
    <w:tmpl w:val="05A27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E601C65"/>
    <w:multiLevelType w:val="hybridMultilevel"/>
    <w:tmpl w:val="E85CB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63F1AB3"/>
    <w:multiLevelType w:val="hybridMultilevel"/>
    <w:tmpl w:val="D916B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2122618">
    <w:abstractNumId w:val="2"/>
  </w:num>
  <w:num w:numId="2" w16cid:durableId="600139806">
    <w:abstractNumId w:val="3"/>
  </w:num>
  <w:num w:numId="3" w16cid:durableId="823742954">
    <w:abstractNumId w:val="6"/>
  </w:num>
  <w:num w:numId="4" w16cid:durableId="460809614">
    <w:abstractNumId w:val="5"/>
  </w:num>
  <w:num w:numId="5" w16cid:durableId="1955483096">
    <w:abstractNumId w:val="4"/>
  </w:num>
  <w:num w:numId="6" w16cid:durableId="699471739">
    <w:abstractNumId w:val="0"/>
  </w:num>
  <w:num w:numId="7" w16cid:durableId="9624261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1FB"/>
    <w:rsid w:val="00000B6B"/>
    <w:rsid w:val="00012DCD"/>
    <w:rsid w:val="00032237"/>
    <w:rsid w:val="00032B39"/>
    <w:rsid w:val="00041FD5"/>
    <w:rsid w:val="000533B1"/>
    <w:rsid w:val="000611D3"/>
    <w:rsid w:val="00062264"/>
    <w:rsid w:val="00062A3C"/>
    <w:rsid w:val="00062C01"/>
    <w:rsid w:val="000637D1"/>
    <w:rsid w:val="00066A36"/>
    <w:rsid w:val="000759C0"/>
    <w:rsid w:val="00080496"/>
    <w:rsid w:val="000810DE"/>
    <w:rsid w:val="00086FA5"/>
    <w:rsid w:val="000A0938"/>
    <w:rsid w:val="000B7F4A"/>
    <w:rsid w:val="000E2F6A"/>
    <w:rsid w:val="000E4641"/>
    <w:rsid w:val="000E54B6"/>
    <w:rsid w:val="000F72E8"/>
    <w:rsid w:val="00105349"/>
    <w:rsid w:val="00126E01"/>
    <w:rsid w:val="001337FF"/>
    <w:rsid w:val="00144E36"/>
    <w:rsid w:val="00147ADC"/>
    <w:rsid w:val="00151F66"/>
    <w:rsid w:val="00175539"/>
    <w:rsid w:val="00176358"/>
    <w:rsid w:val="00177D64"/>
    <w:rsid w:val="00177F8D"/>
    <w:rsid w:val="00185F4A"/>
    <w:rsid w:val="001928F6"/>
    <w:rsid w:val="001931C9"/>
    <w:rsid w:val="001B6EB0"/>
    <w:rsid w:val="001D58AC"/>
    <w:rsid w:val="001E01A7"/>
    <w:rsid w:val="001F413C"/>
    <w:rsid w:val="001F4420"/>
    <w:rsid w:val="001F49CD"/>
    <w:rsid w:val="00207E43"/>
    <w:rsid w:val="002107A7"/>
    <w:rsid w:val="00234343"/>
    <w:rsid w:val="00235CA3"/>
    <w:rsid w:val="002460DF"/>
    <w:rsid w:val="002765FB"/>
    <w:rsid w:val="00282CD9"/>
    <w:rsid w:val="00290AE0"/>
    <w:rsid w:val="00290B82"/>
    <w:rsid w:val="002A0928"/>
    <w:rsid w:val="002A0C99"/>
    <w:rsid w:val="002A1318"/>
    <w:rsid w:val="002A5FDF"/>
    <w:rsid w:val="002B090F"/>
    <w:rsid w:val="002C2F58"/>
    <w:rsid w:val="002D2200"/>
    <w:rsid w:val="002E79DF"/>
    <w:rsid w:val="002F0013"/>
    <w:rsid w:val="0030065B"/>
    <w:rsid w:val="00301D84"/>
    <w:rsid w:val="00301F26"/>
    <w:rsid w:val="00302D4E"/>
    <w:rsid w:val="00304FAA"/>
    <w:rsid w:val="0031038A"/>
    <w:rsid w:val="00325A11"/>
    <w:rsid w:val="003322B1"/>
    <w:rsid w:val="00342726"/>
    <w:rsid w:val="00347D6A"/>
    <w:rsid w:val="003705DD"/>
    <w:rsid w:val="00372439"/>
    <w:rsid w:val="003732A5"/>
    <w:rsid w:val="00376F8B"/>
    <w:rsid w:val="00394378"/>
    <w:rsid w:val="0039606C"/>
    <w:rsid w:val="003A7CAE"/>
    <w:rsid w:val="003B5B72"/>
    <w:rsid w:val="003D40F7"/>
    <w:rsid w:val="003E039D"/>
    <w:rsid w:val="003F1F3E"/>
    <w:rsid w:val="003F757D"/>
    <w:rsid w:val="003F7876"/>
    <w:rsid w:val="0040564B"/>
    <w:rsid w:val="004110BF"/>
    <w:rsid w:val="00411865"/>
    <w:rsid w:val="004233E0"/>
    <w:rsid w:val="0043511A"/>
    <w:rsid w:val="0044719C"/>
    <w:rsid w:val="00447294"/>
    <w:rsid w:val="00453288"/>
    <w:rsid w:val="00463D8F"/>
    <w:rsid w:val="0047197F"/>
    <w:rsid w:val="004729A1"/>
    <w:rsid w:val="0047339E"/>
    <w:rsid w:val="0047340D"/>
    <w:rsid w:val="0048120C"/>
    <w:rsid w:val="004816DF"/>
    <w:rsid w:val="00486EBA"/>
    <w:rsid w:val="004909D9"/>
    <w:rsid w:val="004A569B"/>
    <w:rsid w:val="004B1A48"/>
    <w:rsid w:val="004B7B20"/>
    <w:rsid w:val="004C18BA"/>
    <w:rsid w:val="004C2ED2"/>
    <w:rsid w:val="004C667B"/>
    <w:rsid w:val="004E236D"/>
    <w:rsid w:val="004E261F"/>
    <w:rsid w:val="004E3322"/>
    <w:rsid w:val="004F7E22"/>
    <w:rsid w:val="00521481"/>
    <w:rsid w:val="00524E08"/>
    <w:rsid w:val="00524F70"/>
    <w:rsid w:val="00530408"/>
    <w:rsid w:val="00540678"/>
    <w:rsid w:val="005438E0"/>
    <w:rsid w:val="00550A92"/>
    <w:rsid w:val="00564DF8"/>
    <w:rsid w:val="00565110"/>
    <w:rsid w:val="005721CD"/>
    <w:rsid w:val="00591A77"/>
    <w:rsid w:val="005B55B1"/>
    <w:rsid w:val="005C1C7C"/>
    <w:rsid w:val="005C27DE"/>
    <w:rsid w:val="005D3EEA"/>
    <w:rsid w:val="005D7121"/>
    <w:rsid w:val="00622E9D"/>
    <w:rsid w:val="00665110"/>
    <w:rsid w:val="0066652C"/>
    <w:rsid w:val="006709F1"/>
    <w:rsid w:val="006753B0"/>
    <w:rsid w:val="006814F7"/>
    <w:rsid w:val="006835C1"/>
    <w:rsid w:val="00684E6C"/>
    <w:rsid w:val="0068756E"/>
    <w:rsid w:val="006945DB"/>
    <w:rsid w:val="006C186D"/>
    <w:rsid w:val="006C4C7C"/>
    <w:rsid w:val="006C5F98"/>
    <w:rsid w:val="006C60E6"/>
    <w:rsid w:val="00700E39"/>
    <w:rsid w:val="00703FAF"/>
    <w:rsid w:val="007102F7"/>
    <w:rsid w:val="0071224C"/>
    <w:rsid w:val="00714E45"/>
    <w:rsid w:val="007435C7"/>
    <w:rsid w:val="00762097"/>
    <w:rsid w:val="00767B7D"/>
    <w:rsid w:val="007873B4"/>
    <w:rsid w:val="007B1A71"/>
    <w:rsid w:val="007B3A9F"/>
    <w:rsid w:val="007B71F4"/>
    <w:rsid w:val="007B78E3"/>
    <w:rsid w:val="007C05EB"/>
    <w:rsid w:val="007C396F"/>
    <w:rsid w:val="007C5ADB"/>
    <w:rsid w:val="007E418B"/>
    <w:rsid w:val="007F5A9C"/>
    <w:rsid w:val="007F7AC3"/>
    <w:rsid w:val="00800597"/>
    <w:rsid w:val="00837914"/>
    <w:rsid w:val="00843454"/>
    <w:rsid w:val="00851989"/>
    <w:rsid w:val="00855AA8"/>
    <w:rsid w:val="00864E81"/>
    <w:rsid w:val="008746EB"/>
    <w:rsid w:val="00874FE7"/>
    <w:rsid w:val="00887F41"/>
    <w:rsid w:val="008971EA"/>
    <w:rsid w:val="008F1D6F"/>
    <w:rsid w:val="008F5251"/>
    <w:rsid w:val="00900EEA"/>
    <w:rsid w:val="00903144"/>
    <w:rsid w:val="00904E69"/>
    <w:rsid w:val="00911A01"/>
    <w:rsid w:val="0092024C"/>
    <w:rsid w:val="00925478"/>
    <w:rsid w:val="00952F7D"/>
    <w:rsid w:val="0095496A"/>
    <w:rsid w:val="009560AA"/>
    <w:rsid w:val="0096627C"/>
    <w:rsid w:val="00967DAE"/>
    <w:rsid w:val="00995170"/>
    <w:rsid w:val="00996840"/>
    <w:rsid w:val="009A38BA"/>
    <w:rsid w:val="009A7FFA"/>
    <w:rsid w:val="009B366D"/>
    <w:rsid w:val="009C5648"/>
    <w:rsid w:val="00A139E3"/>
    <w:rsid w:val="00A14A0E"/>
    <w:rsid w:val="00A15FD3"/>
    <w:rsid w:val="00A33703"/>
    <w:rsid w:val="00A404D4"/>
    <w:rsid w:val="00A42EBE"/>
    <w:rsid w:val="00A4519F"/>
    <w:rsid w:val="00A53A51"/>
    <w:rsid w:val="00A634BF"/>
    <w:rsid w:val="00A73422"/>
    <w:rsid w:val="00A83187"/>
    <w:rsid w:val="00A97C8E"/>
    <w:rsid w:val="00AB044F"/>
    <w:rsid w:val="00AB21DD"/>
    <w:rsid w:val="00AB32E8"/>
    <w:rsid w:val="00AB523C"/>
    <w:rsid w:val="00AC13CC"/>
    <w:rsid w:val="00AC267A"/>
    <w:rsid w:val="00AC5D09"/>
    <w:rsid w:val="00AE3A7A"/>
    <w:rsid w:val="00AF23CB"/>
    <w:rsid w:val="00AF5721"/>
    <w:rsid w:val="00AF7149"/>
    <w:rsid w:val="00B036FC"/>
    <w:rsid w:val="00B10192"/>
    <w:rsid w:val="00B11B89"/>
    <w:rsid w:val="00B13BAD"/>
    <w:rsid w:val="00B429D1"/>
    <w:rsid w:val="00B43665"/>
    <w:rsid w:val="00B43E11"/>
    <w:rsid w:val="00B44D1E"/>
    <w:rsid w:val="00B508AD"/>
    <w:rsid w:val="00B81662"/>
    <w:rsid w:val="00B97BD0"/>
    <w:rsid w:val="00BB3038"/>
    <w:rsid w:val="00BC1561"/>
    <w:rsid w:val="00BD3FEC"/>
    <w:rsid w:val="00BD7AEF"/>
    <w:rsid w:val="00BE797A"/>
    <w:rsid w:val="00BF443E"/>
    <w:rsid w:val="00BF56DA"/>
    <w:rsid w:val="00C1411F"/>
    <w:rsid w:val="00C1439F"/>
    <w:rsid w:val="00C17B15"/>
    <w:rsid w:val="00C22673"/>
    <w:rsid w:val="00C2444E"/>
    <w:rsid w:val="00C35815"/>
    <w:rsid w:val="00C43D2C"/>
    <w:rsid w:val="00C46AB3"/>
    <w:rsid w:val="00C6639B"/>
    <w:rsid w:val="00C755AB"/>
    <w:rsid w:val="00C9260B"/>
    <w:rsid w:val="00C9510B"/>
    <w:rsid w:val="00CA5BEC"/>
    <w:rsid w:val="00CA7F59"/>
    <w:rsid w:val="00CB70B0"/>
    <w:rsid w:val="00CC2503"/>
    <w:rsid w:val="00CC28CD"/>
    <w:rsid w:val="00CE777E"/>
    <w:rsid w:val="00CF6C76"/>
    <w:rsid w:val="00D15EBA"/>
    <w:rsid w:val="00D16704"/>
    <w:rsid w:val="00D34E9C"/>
    <w:rsid w:val="00D3642D"/>
    <w:rsid w:val="00D43125"/>
    <w:rsid w:val="00D66A3A"/>
    <w:rsid w:val="00D829C1"/>
    <w:rsid w:val="00D90538"/>
    <w:rsid w:val="00DA2CD3"/>
    <w:rsid w:val="00DA4FBF"/>
    <w:rsid w:val="00DA6F27"/>
    <w:rsid w:val="00DB027B"/>
    <w:rsid w:val="00DD40A8"/>
    <w:rsid w:val="00DE6F50"/>
    <w:rsid w:val="00DF198B"/>
    <w:rsid w:val="00DF2643"/>
    <w:rsid w:val="00DF26BF"/>
    <w:rsid w:val="00E01E5B"/>
    <w:rsid w:val="00E105AF"/>
    <w:rsid w:val="00E20AC7"/>
    <w:rsid w:val="00E25F09"/>
    <w:rsid w:val="00E25FC3"/>
    <w:rsid w:val="00E34283"/>
    <w:rsid w:val="00E4158B"/>
    <w:rsid w:val="00E54F1E"/>
    <w:rsid w:val="00E6060E"/>
    <w:rsid w:val="00E66AAD"/>
    <w:rsid w:val="00E67600"/>
    <w:rsid w:val="00E74B29"/>
    <w:rsid w:val="00E83D1F"/>
    <w:rsid w:val="00E925E0"/>
    <w:rsid w:val="00EA0B18"/>
    <w:rsid w:val="00EA4AFB"/>
    <w:rsid w:val="00EE7FAF"/>
    <w:rsid w:val="00EF6382"/>
    <w:rsid w:val="00F01DE0"/>
    <w:rsid w:val="00F059A7"/>
    <w:rsid w:val="00F2121F"/>
    <w:rsid w:val="00F21C76"/>
    <w:rsid w:val="00F42799"/>
    <w:rsid w:val="00F50791"/>
    <w:rsid w:val="00F80611"/>
    <w:rsid w:val="00FB25A4"/>
    <w:rsid w:val="00FB2F1A"/>
    <w:rsid w:val="00FB31FB"/>
    <w:rsid w:val="00FC339D"/>
    <w:rsid w:val="00FC540E"/>
    <w:rsid w:val="00FC6246"/>
    <w:rsid w:val="00FD3356"/>
    <w:rsid w:val="00FE3DA2"/>
    <w:rsid w:val="00FE5214"/>
    <w:rsid w:val="00FF6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9CAD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C35815"/>
    <w:pPr>
      <w:ind w:left="720"/>
      <w:contextualSpacing/>
    </w:pPr>
  </w:style>
  <w:style w:type="character" w:styleId="Hyperlink">
    <w:name w:val="Hyperlink"/>
    <w:basedOn w:val="DefaultParagraphFont"/>
    <w:uiPriority w:val="99"/>
    <w:semiHidden/>
    <w:rsid w:val="0068756E"/>
    <w:rPr>
      <w:color w:val="0000FF" w:themeColor="hyperlink"/>
      <w:u w:val="single"/>
    </w:rPr>
  </w:style>
  <w:style w:type="character" w:styleId="UnresolvedMention">
    <w:name w:val="Unresolved Mention"/>
    <w:basedOn w:val="DefaultParagraphFont"/>
    <w:uiPriority w:val="99"/>
    <w:semiHidden/>
    <w:unhideWhenUsed/>
    <w:rsid w:val="006875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65329">
      <w:bodyDiv w:val="1"/>
      <w:marLeft w:val="0"/>
      <w:marRight w:val="0"/>
      <w:marTop w:val="0"/>
      <w:marBottom w:val="0"/>
      <w:divBdr>
        <w:top w:val="none" w:sz="0" w:space="0" w:color="auto"/>
        <w:left w:val="none" w:sz="0" w:space="0" w:color="auto"/>
        <w:bottom w:val="none" w:sz="0" w:space="0" w:color="auto"/>
        <w:right w:val="none" w:sz="0" w:space="0" w:color="auto"/>
      </w:divBdr>
    </w:div>
    <w:div w:id="1194271279">
      <w:bodyDiv w:val="1"/>
      <w:marLeft w:val="0"/>
      <w:marRight w:val="0"/>
      <w:marTop w:val="0"/>
      <w:marBottom w:val="0"/>
      <w:divBdr>
        <w:top w:val="none" w:sz="0" w:space="0" w:color="auto"/>
        <w:left w:val="none" w:sz="0" w:space="0" w:color="auto"/>
        <w:bottom w:val="none" w:sz="0" w:space="0" w:color="auto"/>
        <w:right w:val="none" w:sz="0" w:space="0" w:color="auto"/>
      </w:divBdr>
      <w:divsChild>
        <w:div w:id="186793336">
          <w:marLeft w:val="0"/>
          <w:marRight w:val="0"/>
          <w:marTop w:val="0"/>
          <w:marBottom w:val="0"/>
          <w:divBdr>
            <w:top w:val="none" w:sz="0" w:space="0" w:color="auto"/>
            <w:left w:val="none" w:sz="0" w:space="0" w:color="auto"/>
            <w:bottom w:val="none" w:sz="0" w:space="0" w:color="auto"/>
            <w:right w:val="none" w:sz="0" w:space="0" w:color="auto"/>
          </w:divBdr>
          <w:divsChild>
            <w:div w:id="175879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eeksforgeeks.co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towardsdatascienc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ti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B2D289E9721476DBFEF79B23847EFD8"/>
        <w:category>
          <w:name w:val="General"/>
          <w:gallery w:val="placeholder"/>
        </w:category>
        <w:types>
          <w:type w:val="bbPlcHdr"/>
        </w:types>
        <w:behaviors>
          <w:behavior w:val="content"/>
        </w:behaviors>
        <w:guid w:val="{BD2BBC05-C4A2-4ACA-B5B0-18E5144D6021}"/>
      </w:docPartPr>
      <w:docPartBody>
        <w:p w:rsidR="00C322AA" w:rsidRDefault="00672B6A">
          <w:pPr>
            <w:pStyle w:val="FB2D289E9721476DBFEF79B23847EFD8"/>
          </w:pPr>
          <w:r w:rsidRPr="00DF198B">
            <w:t>Date</w:t>
          </w:r>
        </w:p>
      </w:docPartBody>
    </w:docPart>
    <w:docPart>
      <w:docPartPr>
        <w:name w:val="96506498FB664FA38328A85E0B41872E"/>
        <w:category>
          <w:name w:val="General"/>
          <w:gallery w:val="placeholder"/>
        </w:category>
        <w:types>
          <w:type w:val="bbPlcHdr"/>
        </w:types>
        <w:behaviors>
          <w:behavior w:val="content"/>
        </w:behaviors>
        <w:guid w:val="{F698EB34-6716-4E94-BFCD-8EC340EA8F52}"/>
      </w:docPartPr>
      <w:docPartBody>
        <w:p w:rsidR="00C322AA" w:rsidRDefault="00672B6A">
          <w:pPr>
            <w:pStyle w:val="96506498FB664FA38328A85E0B41872E"/>
          </w:pPr>
          <w:r w:rsidRPr="00DF198B">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6A"/>
    <w:rsid w:val="005F40B7"/>
    <w:rsid w:val="00672B6A"/>
    <w:rsid w:val="00C322AA"/>
    <w:rsid w:val="00CE02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B2D289E9721476DBFEF79B23847EFD8">
    <w:name w:val="FB2D289E9721476DBFEF79B23847EFD8"/>
  </w:style>
  <w:style w:type="paragraph" w:customStyle="1" w:styleId="96506498FB664FA38328A85E0B41872E">
    <w:name w:val="96506498FB664FA38328A85E0B4187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7AD2F82-7B89-4319-A102-AEDBD6FA108C}">
  <ds:schemaRefs>
    <ds:schemaRef ds:uri="http://schemas.openxmlformats.org/officeDocument/2006/bibliography"/>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16</Pages>
  <Words>1949</Words>
  <Characters>11110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2023-07-31T09:59:00Z</dcterms:created>
  <dcterms:modified xsi:type="dcterms:W3CDTF">2023-08-05T06:15:00Z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